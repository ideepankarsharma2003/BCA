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pict>
          <v:rect id="_x0000_s1030" o:spid="_x0000_s1030" o:spt="1" style="position:absolute;left:0pt;margin-left:212.75pt;margin-top:544.65pt;height:100.2pt;width:208.6pt;z-index:251662336;v-text-anchor:bottom;mso-width-relative:page;mso-height-relative:page;" fillcolor="#C0504D" filled="f" stroked="f" coordsize="21600,21600">
            <v:path/>
            <v:fill on="f" focussize="0,0"/>
            <v:stroke on="f"/>
            <v:imagedata o:title=""/>
            <o:lock v:ext="edit" grouping="f" rotation="f" text="f" aspectratio="f"/>
            <v:textbox inset="0mm,1.27mm,2.54mm,1.27mm">
              <w:txbxContent>
                <w:p>
                  <w:pPr>
                    <w:ind w:left="0" w:leftChars="0" w:right="0" w:rightChars="0" w:firstLine="0" w:firstLineChars="0"/>
                    <w:jc w:val="center"/>
                    <w:rPr>
                      <w:lang w:val="en-US"/>
                    </w:rPr>
                  </w:pP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33" o:spid="_x0000_s1033" o:spt="75" type="#_x0000_t75" style="position:absolute;left:0pt;height:453.4pt;width:612.5pt;mso-position-horizontal:left;mso-position-horizontal-relative:page;mso-position-vertical:top;mso-position-vertical-relative:page;z-index:-251655168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grouping="f" rotation="f" text="f" aspectratio="t"/>
          </v:shape>
        </w:pict>
      </w:r>
    </w:p>
    <w:p>
      <w:p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-782955</wp:posOffset>
                </wp:positionH>
                <wp:positionV relativeFrom="paragraph">
                  <wp:posOffset>6145530</wp:posOffset>
                </wp:positionV>
                <wp:extent cx="4993640" cy="1104265"/>
                <wp:effectExtent l="0" t="0" r="0" b="0"/>
                <wp:wrapNone/>
                <wp:docPr id="50" name="Rectangle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640" cy="1104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jc w:val="right"/>
                              <w:rPr>
                                <w:rFonts w:hint="default"/>
                                <w:sz w:val="44"/>
                                <w:szCs w:val="4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 w:eastAsia="zh-CN"/>
                              </w:rPr>
                              <w:t>Submitted To: Mrs Manisha Koranga</w:t>
                            </w:r>
                          </w:p>
                        </w:txbxContent>
                      </wps:txbx>
                      <wps:bodyPr upright="0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1.65pt;margin-top:483.9pt;height:86.95pt;width:393.2pt;z-index:251664384;mso-width-relative:page;mso-height-relative:page;" filled="f" stroked="f" coordsize="21600,21600" o:gfxdata="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okSC+3QAAAA0BAAAPAAAAAAAA&#10;AAEAIAAAACIAAABkcnMvZG93bnJldi54bWxQSwECFAAUAAAACACHTuJAt7QnSZsBAABIAwAADgAA&#10;AAAAAAABACAAAAAs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jc w:val="right"/>
                        <w:rPr>
                          <w:rFonts w:hint="default"/>
                          <w:sz w:val="44"/>
                          <w:szCs w:val="4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 w:eastAsia="zh-CN"/>
                        </w:rPr>
                        <w:t>Submitted To: Mrs Manisha Koranga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-664845</wp:posOffset>
                </wp:positionH>
                <wp:positionV relativeFrom="paragraph">
                  <wp:posOffset>6814820</wp:posOffset>
                </wp:positionV>
                <wp:extent cx="4168775" cy="1150620"/>
                <wp:effectExtent l="0" t="0" r="0" b="0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775" cy="115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wordWrap w:val="0"/>
                              <w:jc w:val="right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bookmarkStart w:id="0" w:name="_Author#2623739287"/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 w:eastAsia="zh-CN"/>
                              </w:rPr>
                              <w:t>Submitted By:</w:t>
                            </w:r>
                            <w:bookmarkEnd w:id="0"/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/>
                                <w:sz w:val="44"/>
                                <w:szCs w:val="44"/>
                                <w:u w:val="none" w:color="auto"/>
                                <w:lang w:val="en-US" w:eastAsia="zh-CN"/>
                              </w:rPr>
                              <w:t>Babita Karmiyal</w:t>
                            </w:r>
                          </w:p>
                        </w:txbxContent>
                      </wps:txbx>
                      <wps:bodyPr upright="0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2.35pt;margin-top:536.6pt;height:90.6pt;width:328.25pt;z-index:251665408;mso-width-relative:page;mso-height-relative:page;" filled="f" stroked="f" coordsize="21600,21600" o:gfxdata="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JROw9neAAAADgEAAA8AAAAA&#10;AAAAAQAgAAAAIgAAAGRycy9kb3ducmV2LnhtbFBLAQIUABQAAAAIAIdO4kBAYM0qnAEAAEgDAAAO&#10;AAAAAAAAAAEAIAAAAC0BAABkcnMvZTJvRG9jLnhtbFBLBQYAAAAABgAGAFkBAAA7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wordWrap w:val="0"/>
                        <w:jc w:val="right"/>
                        <w:rPr>
                          <w:rFonts w:hint="default"/>
                          <w:lang w:val="en-US" w:eastAsia="zh-CN"/>
                        </w:rPr>
                      </w:pPr>
                      <w:bookmarkStart w:id="0" w:name="_Author#2623739287"/>
                      <w:r>
                        <w:rPr>
                          <w:rFonts w:hint="default"/>
                          <w:sz w:val="44"/>
                          <w:szCs w:val="44"/>
                          <w:lang w:val="en-US" w:eastAsia="zh-CN"/>
                        </w:rPr>
                        <w:t>Submitted By:</w:t>
                      </w:r>
                      <w:bookmarkEnd w:id="0"/>
                      <w:r>
                        <w:rPr>
                          <w:rFonts w:hint="default"/>
                          <w:sz w:val="44"/>
                          <w:szCs w:val="4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/>
                          <w:sz w:val="44"/>
                          <w:szCs w:val="44"/>
                          <w:u w:val="none" w:color="auto"/>
                          <w:lang w:val="en-US" w:eastAsia="zh-CN"/>
                        </w:rPr>
                        <w:t>Babita Karmiyal</w:t>
                      </w:r>
                    </w:p>
                  </w:txbxContent>
                </v:textbox>
              </v:rect>
            </w:pict>
          </mc:Fallback>
        </mc:AlternateContent>
      </w:r>
      <w:bookmarkStart w:id="1" w:name="_GoBack"/>
      <w:r>
        <w:rPr>
          <w:lang w:eastAsia="en-IN"/>
        </w:rPr>
        <w:drawing>
          <wp:inline distT="0" distB="0" distL="0" distR="0">
            <wp:extent cx="5857875" cy="1685290"/>
            <wp:effectExtent l="0" t="0" r="9525" b="10160"/>
            <wp:docPr id="47" name="Picture 1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 descr="downloa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685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bookmarkEnd w:id="1"/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-362585</wp:posOffset>
                </wp:positionH>
                <wp:positionV relativeFrom="paragraph">
                  <wp:posOffset>1871980</wp:posOffset>
                </wp:positionV>
                <wp:extent cx="6239510" cy="1541780"/>
                <wp:effectExtent l="4445" t="4445" r="23495" b="158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9510" cy="15417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D0D0D" w:themeColor="text1" w:themeTint="F2"/>
                                <w:sz w:val="72"/>
                                <w:szCs w:val="7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3462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Data Structures And File Organization End Term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.55pt;margin-top:147.4pt;height:121.4pt;width:491.3pt;z-index:251663360;mso-width-relative:page;mso-height-relative:page;" fillcolor="#DEEBF7 [660]" filled="t" stroked="t" coordsize="21600,21600" o:gfxdata="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YRV6NwAAAALAQAADwAAAAAAAAABACAAAAAiAAAAZHJzL2Rvd25yZXYu&#10;eG1sUEsBAhQAFAAAAAgAh07iQJ8i6mVpAgAA8gQAAA4AAAAAAAAAAQAgAAAAKwEAAGRycy9lMm9E&#10;b2MueG1sUEsFBgAAAAAGAAYAWQEAAAY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D0D0D" w:themeColor="text1" w:themeTint="F2"/>
                          <w:sz w:val="72"/>
                          <w:szCs w:val="72"/>
                          <w:lang w:val="en-US"/>
                          <w14:glow w14:rad="0">
                            <w14:srgbClr w14:val="000000"/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3462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  <w:t>Data Structures And File Organization End Term 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drawing>
          <wp:inline distT="0" distB="0" distL="114300" distR="114300">
            <wp:extent cx="5451475" cy="1127125"/>
            <wp:effectExtent l="0" t="0" r="15875" b="15875"/>
            <wp:docPr id="35" name="Picture 35" descr="C:\Users\ts\Desktop\lucky\pcLABS - end term\download.jpg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ts\Desktop\lucky\pcLABS - end term\download.jpgdownload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NAME: Babita Karmiyal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COURSE: BCA-HALDWANI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8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  <w:lang w:val="en-US"/>
        </w:rPr>
        <w:t>Data Structures And File Organizations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472440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35pt;margin-top:37.2pt;height:144pt;width:144pt;mso-wrap-style:none;z-index:251660288;mso-width-relative:page;mso-height-relative:page;" filled="f" stroked="f" coordsize="21600,21600" o:gfxdata="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j/VrnYAAAACgEAAA8AAAAAAAAAAQAgAAAAIgAAAGRycy9kb3ducmV2LnhtbFBLAQIUABQAAAAI&#10;AIdO4kC+F3cMJgIAAGYEAAAOAAAAAAAAAAEAIAAAACc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INDEX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instrText xml:space="preserve"> HYPERLINK "http://45.116.207.86/moodle/course/view.php?id=97" \o "PythonProgramming_BCA2ndSemester" </w:instrTex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separate"/>
      </w:r>
      <w:r>
        <w:rPr>
          <w:rStyle w:val="8"/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t>TBC</w:t>
      </w:r>
      <w:r>
        <w:rPr>
          <w:rStyle w:val="8"/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  <w:t>201</w:t>
      </w:r>
    </w:p>
    <w:tbl>
      <w:tblPr>
        <w:tblStyle w:val="10"/>
        <w:tblpPr w:leftFromText="180" w:rightFromText="180" w:vertAnchor="text" w:horzAnchor="page" w:tblpX="1190" w:tblpY="915"/>
        <w:tblOverlap w:val="never"/>
        <w:tblW w:w="100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83"/>
        <w:gridCol w:w="1400"/>
        <w:gridCol w:w="4250"/>
        <w:gridCol w:w="20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7" w:hRule="atLeast"/>
        </w:trPr>
        <w:tc>
          <w:tcPr>
            <w:tcW w:w="864" w:type="dxa"/>
          </w:tcPr>
          <w:p>
            <w:pPr>
              <w:pStyle w:val="9"/>
              <w:widowControl/>
              <w:numPr>
                <w:ilvl w:val="0"/>
                <w:numId w:val="0"/>
              </w:numPr>
              <w:spacing w:before="0" w:beforeAutospacing="0"/>
              <w:ind w:right="0" w:rightChars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Sr. No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Assign. Date</w:t>
            </w: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Subm. Date 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72"/>
                <w:szCs w:val="72"/>
                <w:u w:val="single"/>
                <w:shd w:val="clear" w:fill="FFFFFF"/>
                <w:vertAlign w:val="baseline"/>
                <w:lang w:val="en-US"/>
              </w:rPr>
              <w:t>Title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Print" w:hAnsi="Segoe Print" w:eastAsia="Segoe UI" w:cs="Segoe Print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Teacher’sRemark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864" w:type="dxa"/>
          </w:tcPr>
          <w:p>
            <w:pPr>
              <w:pStyle w:val="9"/>
              <w:widowControl/>
              <w:numPr>
                <w:ilvl w:val="0"/>
                <w:numId w:val="1"/>
              </w:numPr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23 APRIL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1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30 APRIL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2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3.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3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4.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4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5.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21 MAY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5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6.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26 MAY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6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7.</w:t>
            </w:r>
          </w:p>
        </w:tc>
        <w:tc>
          <w:tcPr>
            <w:tcW w:w="148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MAY 2021</w:t>
            </w:r>
          </w:p>
        </w:tc>
        <w:tc>
          <w:tcPr>
            <w:tcW w:w="4250" w:type="dxa"/>
          </w:tcPr>
          <w:p>
            <w:pPr>
              <w:pStyle w:val="9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7</w:t>
            </w:r>
          </w:p>
        </w:tc>
        <w:tc>
          <w:tcPr>
            <w:tcW w:w="2033" w:type="dxa"/>
          </w:tcPr>
          <w:p>
            <w:pPr>
              <w:pStyle w:val="9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8.</w:t>
            </w:r>
          </w:p>
        </w:tc>
        <w:tc>
          <w:tcPr>
            <w:tcW w:w="1483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03 August 2021</w:t>
            </w:r>
          </w:p>
        </w:tc>
        <w:tc>
          <w:tcPr>
            <w:tcW w:w="4250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8</w:t>
            </w:r>
          </w:p>
        </w:tc>
        <w:tc>
          <w:tcPr>
            <w:tcW w:w="2033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9.</w:t>
            </w:r>
          </w:p>
        </w:tc>
        <w:tc>
          <w:tcPr>
            <w:tcW w:w="1483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August 2021</w:t>
            </w:r>
          </w:p>
        </w:tc>
        <w:tc>
          <w:tcPr>
            <w:tcW w:w="4250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9</w:t>
            </w:r>
          </w:p>
        </w:tc>
        <w:tc>
          <w:tcPr>
            <w:tcW w:w="2033" w:type="dxa"/>
            <w:vAlign w:val="top"/>
          </w:tcPr>
          <w:p>
            <w:pPr>
              <w:pStyle w:val="9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</w:tbl>
    <w:p>
      <w:p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 xml:space="preserve">Lab Assignment 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1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01_second_non_repeating_num_in_array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j)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[count]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printf("\n\nThe first non repeating number is %d\n",b[0]);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second non repeating number is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02_reverse_Array_using_swapping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03_common_element_of_an_Array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common elements of the array1 and array2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04_interchage_large_and_small_in_Array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arr1,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arr1;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small)small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large)large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After Interchanging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drawing>
          <wp:inline distT="0" distB="0" distL="114300" distR="114300">
            <wp:extent cx="5269230" cy="2962910"/>
            <wp:effectExtent l="0" t="0" r="762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05_occurance_of_any_num_in_Array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x,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whose occurance you wanna find :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x)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number %d occurs %d times in the array 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x, count);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5420" cy="2846705"/>
            <wp:effectExtent l="0" t="0" r="11430" b="1079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2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01_multiplicationOfMatrices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[%d][%d] 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r1, c1;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r2, c2;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r2)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"CAN'T MULTIPLY !!!!!!!!!!!!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(a1  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(a2,r2,c2);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(a2,r2,c2);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c2;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c1;k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[i][k]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[k][j];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resultant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(a3,r1,c2);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02_transposeOfMatrix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[%d][%d] 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tps_mat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transpose of 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r1, c1;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int a2[10][10], r2, c2;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int a3[10][10];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printf("Enter the number of elements in the row &amp; column of matrix 2 : 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scanf("%d",&amp;r2);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scanf("%d", &amp;c2);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if(c1!=r2)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printf("CAN'T MULTIPLY !!!!!!!!!!!!\n");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(a1  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tps_mat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printf("\n\nEnter the  elements  of matrix 2 : \n");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mat_elem(a2,r2,c2);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printf("\n\n\nThe matrix is : \n\n");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show_elem(a2,r2,c2);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i&lt;r1;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for(int j=0; j&lt;c2; j++)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a3[i][j]=0;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for(int k=0; k&lt;c1;k++ 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    a3[i][j]+=a1[i][k]*a2[k][j];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printf("\n\n\nThe resultant matrix is : \n\n");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show_elem(a3,r1,c2);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3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01_fibonacci_using_Recursion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series upto %d is: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02_factRec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if(n==1)return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factorial of %d is: %d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n,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i&lt;=n;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int z = fiboRec(i);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printf("%d\t",z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3515" cy="2934335"/>
            <wp:effectExtent l="0" t="0" r="13335" b="1841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03_gcdRec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if(n==1)return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n1,n2;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first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second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Greatest Common Divisor of the two number is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(n1,n2));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i&lt;=n;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int z = fiboRec(i);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printf("%d\t",z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2959100"/>
            <wp:effectExtent l="0" t="0" r="7620" b="1270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4</w:t>
      </w:r>
    </w:p>
    <w:p>
      <w:pPr>
        <w:jc w:val="both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01_ArrayInsertion_StaticArray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array is full Already !!!!!"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k)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element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element,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02_ArrayInsertion_DynamicArrays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array is full Already !!!!!"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k)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arr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element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element,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03_ArrayDeletion_StaticArrays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03_ArrayDeletion_DynamicArrays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arr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5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both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01_stack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top;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02_queue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03_circularQueue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[max];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Front =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Rear =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front, rear);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6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01_queueOperations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queue is full 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Number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item);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59100"/>
            <wp:effectExtent l="0" t="0" r="7620" b="12700"/>
            <wp:docPr id="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7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01_linkedList_polynomial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coef;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funtion append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appends ptr1 to ptr2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ptr2;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ptr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ptr1;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for traversal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"%4.1f(x)^%d +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"%4.1f(x)^%d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for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printf("%4.2fx^%d\n", cof, 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printf("%4.2fx^%d\n", temp-&gt;coef, temp-&gt;exp);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(head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head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ptr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to add two polynomials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pn1 + pn2 =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addPoly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((m1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m1's term is higher than that of m2's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m2's term is higher than that of m1's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m2's term is equal to that of m1's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 list 2 exhausts, appending list 1 to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(m1, 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 list 1 exhausts, appending list 2 to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(m2, 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pn2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pn3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"Polynomial 1: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Coefficient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"%f"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Exponent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pn1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(pn1, ex, 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"Do you want to insert more terms(y/n):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polynomial 1 is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reinitialising y = 'y'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"Polynomial 2: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Coefficient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"%f"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Exponent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pn2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(pn2, ex, 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"Do you want to insert more terms(y/n):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polynomial 2 is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append(pn1,pn2);  // append pn1 to pn2, just for test :)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traversal(pn2);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pn3 = addPoly(pn3, pn2, pn1);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traversal(pn3);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03_geeksForGeeks_polyAdd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&lt;bits/stdc++.h&gt;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Node structure containing power and coefficient of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variable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coeff;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pow;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to create new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z;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y;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y;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Adding two polynomial numbers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polyadd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1st polynomial is greater then 2nd,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then store 1st as it is and move its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2nd polynomial is greater then 1st,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then store 2nd as it is and move its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both polynomial numbers is same then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add their coefficients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Dynamically create new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 Linked list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"%dx^%d"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node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Driver code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Create first list of 5x^2 + 4x^1 + 2x^0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Create second list of -5x^1 - 5x^0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"1st Number: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"2nd Number: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Function add two polynomial numbers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polyadd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(poly1, poly2, poly);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Display resultant List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"Added polynomial: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8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01_sorting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n, choice, i;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no. of elements u want to sort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%d Element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"Please select any option Given Below for Sorting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 Bubble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 Selection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 Insertion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 Display Array.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 Exit the Program.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your Choice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Please Select only 1-5 option ----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 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Bubble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Selection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min;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min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(min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min;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Insertion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9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01_binarySearchTree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checking whether a tree is a BST?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creating a node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Allocating memory in the heap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data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      // Finally returning the created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Constructing the root node - Using Function (Recommended)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Finally The tree looks like this: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5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3   6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1   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Linking the root node with left and right children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p4;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preOrder(p);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postOrder(p);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printf("%d", isBST(p));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"This is a bst"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"This is not a bst"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02_searchingInBST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creating a node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Allocating memory in the heap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data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      // Finally returning the created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(key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(key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key);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key);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Constructing the root node - Using Function (Recommended)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Finally The tree looks like this: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5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3   6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1   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Linking the root node with left and right children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p4;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"Found: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not found"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35605"/>
            <wp:effectExtent l="0" t="0" r="7620" b="17145"/>
            <wp:docPr id="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05_TreeTraversal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"not enough memory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minValueNode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(current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current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current;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a);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a);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node with only one child or no child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node with two children: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Get the inorder successor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(smallest in the right subtree)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minValueNode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Copy the inorder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successor's content to this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Delete the inorder successor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count;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/* first delete both subtrees */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/* then delete the node */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Deleting node: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ch, val;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**MAIN MENU*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"1. create/Insert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"2. Preorder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"3. Inorder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"4. Postorder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"5. Delete an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"6. Count the total number of nodes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"7. Delete the tree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"8. 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your option 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 to be deleted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val);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(root, val);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Total no. of nodes =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Times New Roman" w:hAnsi="Times New Roman" w:cs="Times New Roman"/>
          <w:color w:val="FF0000"/>
          <w:sz w:val="52"/>
          <w:szCs w:val="52"/>
          <w:lang w:val="en-US" w:eastAsia="zh-CN"/>
        </w:rPr>
      </w:pPr>
      <w:r>
        <w:rPr>
          <w:rFonts w:hint="default" w:ascii="Times New Roman" w:hAnsi="Times New Roman" w:cs="Times New Roman"/>
          <w:color w:val="FF0000"/>
          <w:sz w:val="52"/>
          <w:szCs w:val="52"/>
          <w:lang w:val="en-US"/>
        </w:rPr>
        <w:t xml:space="preserve">Rest of the lab practicals are at : </w: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begin"/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instrText xml:space="preserve"> HYPERLINK "https://drive.google.com/folderview?id=1pPRBJ3QjuW28oMx-enmI9ORcfdMZP4n1" </w:instrTex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separate"/>
      </w:r>
      <w:r>
        <w:rPr>
          <w:rStyle w:val="8"/>
          <w:rFonts w:hint="default" w:ascii="Times New Roman" w:hAnsi="Times New Roman"/>
          <w:color w:val="FF0000"/>
          <w:sz w:val="52"/>
          <w:szCs w:val="52"/>
          <w:lang w:val="en-US"/>
        </w:rPr>
        <w:t>https://drive.google.com/folderview?id=1pPRBJ3QjuW28oMx-enmI9ORcfdMZP4n1</w: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end"/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0000010" w:usb3="00000000" w:csb0="400200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2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-1171575</wp:posOffset>
          </wp:positionH>
          <wp:positionV relativeFrom="paragraph">
            <wp:posOffset>-559435</wp:posOffset>
          </wp:positionV>
          <wp:extent cx="7567295" cy="10700385"/>
          <wp:effectExtent l="0" t="0" r="14605" b="571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7294" cy="1070015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5DDB73"/>
    <w:multiLevelType w:val="singleLevel"/>
    <w:tmpl w:val="815DDB7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attachedTemplate r:id="rId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A2526B"/>
    <w:rsid w:val="233F71F1"/>
    <w:rsid w:val="681F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SimSun" w:cs="Times New Roman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Times New Roman" w:hAnsi="Times New Roman" w:cstheme="minorBidi"/>
      <w:b/>
      <w:sz w:val="32"/>
      <w:szCs w:val="20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keepNext w:val="0"/>
      <w:keepLines w:val="0"/>
      <w:widowControl/>
      <w:suppressLineNumbers w:val="0"/>
      <w:spacing w:before="0" w:beforeAutospacing="1" w:after="0" w:afterAutospacing="1" w:line="240" w:lineRule="auto"/>
      <w:ind w:left="0" w:right="0"/>
      <w:jc w:val="left"/>
    </w:pPr>
    <w:rPr>
      <w:rFonts w:hint="default" w:ascii="Times New Roman" w:hAnsi="Times New Roman" w:eastAsia="Times New Roman" w:cs="Times New Roman"/>
      <w:kern w:val="0"/>
      <w:sz w:val="24"/>
      <w:szCs w:val="24"/>
      <w:lang w:val="en-US" w:eastAsia="zh-CN" w:bidi="ar"/>
    </w:rPr>
  </w:style>
  <w:style w:type="table" w:styleId="10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无间隔 Char"/>
    <w:basedOn w:val="4"/>
    <w:link w:val="12"/>
    <w:uiPriority w:val="0"/>
    <w:rPr>
      <w:rFonts w:hint="default" w:ascii="Times New Roman" w:hAnsi="Times New Roman" w:eastAsia="SimSun"/>
      <w:sz w:val="22"/>
    </w:rPr>
  </w:style>
  <w:style w:type="paragraph" w:customStyle="1" w:styleId="12">
    <w:name w:val="No Spacing"/>
    <w:link w:val="11"/>
    <w:uiPriority w:val="0"/>
    <w:rPr>
      <w:rFonts w:hint="default" w:ascii="Times New Roman" w:hAnsi="Times New Roman" w:eastAsia="SimSun" w:cstheme="minorBidi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BCA%20Semester%202\ASSIGNMENTS\DS-ALGO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</customSectProps>
  <customShpExts>
    <customShpInfo spid="_x0000_s1030"/>
    <customShpInfo spid="_x0000_s1033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Office_11.2.0.10258_F1E327BC-269C-435d-A152-05C5408002CA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2021-09-01T07:38:00Z</dcterms:created>
  <dc:creator>Deepankar Sharma</dc:creator>
  <cp:lastModifiedBy>Deepankar Sharma</cp:lastModifiedBy>
  <dcterms:modified xsi:type="dcterms:W3CDTF">2021-09-01T16:58:34Z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1033-11.2.0.10258</vt:lpwstr>
  </property>
  <property fmtid="{D5CDD505-2E9C-101B-9397-08002B2CF9AE}" pid="3" name="ICV">
    <vt:lpwstr>48D87E9E25AC4EA19321D30448C1DCA7</vt:lpwstr>
  </property>
</Properties>
</file>