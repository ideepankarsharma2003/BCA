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US"/>
        </w:rPr>
        <w:drawing>
          <wp:inline distT="0" distB="0" distL="114300" distR="114300">
            <wp:extent cx="3379470" cy="829945"/>
            <wp:effectExtent l="0" t="0" r="11430" b="825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4634865</wp:posOffset>
                </wp:positionV>
                <wp:extent cx="4349115" cy="571500"/>
                <wp:effectExtent l="0" t="0" r="0" b="0"/>
                <wp:wrapNone/>
                <wp:docPr id="1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1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189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A90C9" w:themeColor="accent1"/>
                                <w:szCs w:val="40"/>
                                <w:u w:val="singl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highlight w:val="none"/>
                                <w:u w:val="single"/>
                                <w:lang w:val="en-US"/>
                              </w:rPr>
                              <w:t>GRAPHIC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A90C9" w:themeColor="accent1"/>
                                <w:sz w:val="40"/>
                                <w:szCs w:val="40"/>
                                <w:u w:val="singl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ERA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  <w:u w:val="single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HILL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26" o:spt="202" type="#_x0000_t202" style="position:absolute;left:0pt;margin-left:196.45pt;margin-top:364.95pt;height:45pt;width:342.45pt;z-index:251687936;mso-width-relative:page;mso-height-relative:page;" filled="f" stroked="f" coordsize="21600,21600" o:gfxdata="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ul3oHXAAAACwEAAA8AAAAAAAAAAQAgAAAAIgAAAGRy&#10;cy9kb3ducmV2LnhtbFBLAQIUABQAAAAIAIdO4kCB34idBgIAABc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189" w:lineRule="auto"/>
                        <w:jc w:val="center"/>
                        <w:rPr>
                          <w:rFonts w:hint="default"/>
                          <w:b/>
                          <w:bCs/>
                          <w:color w:val="0A90C9" w:themeColor="accent1"/>
                          <w:szCs w:val="40"/>
                          <w:u w:val="singl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sz w:val="40"/>
                          <w:szCs w:val="40"/>
                          <w:highlight w:val="none"/>
                          <w:u w:val="single"/>
                          <w:lang w:val="en-US"/>
                        </w:rPr>
                        <w:t>GRAPHIC</w:t>
                      </w:r>
                      <w:r>
                        <w:rPr>
                          <w:rFonts w:hint="default"/>
                          <w:b/>
                          <w:bCs/>
                          <w:color w:val="0A90C9" w:themeColor="accent1"/>
                          <w:sz w:val="40"/>
                          <w:szCs w:val="40"/>
                          <w:u w:val="singl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ERA </w:t>
                      </w:r>
                      <w:r>
                        <w:rPr>
                          <w:rFonts w:hint="default"/>
                          <w:b/>
                          <w:bCs/>
                          <w:color w:val="1F497D" w:themeColor="text2"/>
                          <w:sz w:val="40"/>
                          <w:szCs w:val="40"/>
                          <w:u w:val="single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HILL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lang w:val="en-U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6987540</wp:posOffset>
                </wp:positionH>
                <wp:positionV relativeFrom="paragraph">
                  <wp:posOffset>-50165</wp:posOffset>
                </wp:positionV>
                <wp:extent cx="2743200" cy="1683385"/>
                <wp:effectExtent l="0" t="0" r="0" b="0"/>
                <wp:wrapNone/>
                <wp:docPr id="12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INVISIBLE ENEMY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550.2pt;margin-top:-3.95pt;height:132.55pt;width:216pt;z-index:251681792;mso-width-relative:page;mso-height-relative:page;" filled="f" stroked="f" coordsize="21600,21600" o:gfxdata="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VV/NtgAAAAMAQAADwAAAAAAAAABACAAAAAi&#10;AAAAZHJzL2Rvd25yZXYueG1sUEsBAhQAFAAAAAgAh07iQH6+8cY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72"/>
                          <w:szCs w:val="72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INVISIBLE ENEMY</w:t>
                      </w:r>
                      <w:r>
                        <w:rPr>
                          <w:rFonts w:hint="default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1287780</wp:posOffset>
                </wp:positionV>
                <wp:extent cx="2628900" cy="3495675"/>
                <wp:effectExtent l="0" t="0" r="0" b="9525"/>
                <wp:wrapNone/>
                <wp:docPr id="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66CCCC" w:themeColor="accent3"/>
                                <w:sz w:val="84"/>
                                <w:szCs w:val="84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NNOVATE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wisi enim aminim veniam quis nostrudexerci tation ullam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66CCCC" w:themeColor="accent3"/>
                                <w:sz w:val="84"/>
                                <w:szCs w:val="84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AUNCH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90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Ret iusto odio nissim qui blandit praesent luptatum zril delenit augue duis dolore.</w:t>
                            </w:r>
                            <w:r>
                              <w:rPr>
                                <w:color w:val="808080" w:themeColor="text1" w:themeTint="80"/>
                                <w:sz w:val="90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66CCCC" w:themeColor="accent3"/>
                                <w:sz w:val="84"/>
                                <w:szCs w:val="84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color w:val="66CCCC" w:themeColor="accent3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TAY FOCUSED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22"/>
                                <w:szCs w:val="40"/>
                                <w:lang w:val="e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Lorem ipsum dolor sit amet, consectuer adipiscing elit, sed diam nmy nibismod.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3.25pt;margin-top:101.4pt;height:275.25pt;width:207pt;z-index:251683840;mso-width-relative:page;mso-height-relative:page;" filled="f" stroked="f" coordsize="21600,21600" o:gfxdata="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8IJPB1wAAAAoBAAAPAAAAAAAAAAEAIAAAACIA&#10;AABkcnMvZG93bnJldi54bWxQSwECFAAUAAAACACHTuJA+lwlaAoCAAAY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color w:val="66CCCC" w:themeColor="accent3"/>
                          <w:sz w:val="84"/>
                          <w:szCs w:val="84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I</w:t>
                      </w:r>
                      <w: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NNOVATE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wisi enim aminim veniam quis nostrudexerci tation ullam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color w:val="66CCCC" w:themeColor="accent3"/>
                          <w:sz w:val="84"/>
                          <w:szCs w:val="84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L</w:t>
                      </w:r>
                      <w: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AUNCH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90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Ret iusto odio nissim qui blandit praesent luptatum zril delenit augue duis dolore.</w:t>
                      </w:r>
                      <w:r>
                        <w:rPr>
                          <w:color w:val="808080" w:themeColor="text1" w:themeTint="80"/>
                          <w:sz w:val="90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color w:val="66CCCC" w:themeColor="accent3"/>
                          <w:sz w:val="84"/>
                          <w:szCs w:val="84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</w:t>
                      </w:r>
                      <w:r>
                        <w:rPr>
                          <w:color w:val="66CCCC" w:themeColor="accent3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TAY FOCUSED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22"/>
                          <w:szCs w:val="40"/>
                          <w:lang w:val="e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Lorem ipsum dolor sit amet, consectuer adipiscing elit, sed diam nmy nibismod.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5145405</wp:posOffset>
            </wp:positionV>
            <wp:extent cx="2209800" cy="1752600"/>
            <wp:effectExtent l="0" t="0" r="0" b="0"/>
            <wp:wrapNone/>
            <wp:docPr id="156" name="Picture 156" descr="C:\BrochureRobot\BrochureGenie\BrochureGenie\BrochureGenie\bin\Release\data\templates\1\brochure\img\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C:\BrochureRobot\BrochureGenie\BrochureGenie\BrochureGenie\bin\Release\data\templates\1\brochure\img\out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1202055</wp:posOffset>
                </wp:positionV>
                <wp:extent cx="2505075" cy="2276475"/>
                <wp:effectExtent l="0" t="0" r="0" b="9525"/>
                <wp:wrapNone/>
                <wp:docPr id="18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808080" w:themeColor="text1" w:themeTint="80"/>
                                <w:sz w:val="22"/>
                                <w:szCs w:val="5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sz w:val="22"/>
                                <w:szCs w:val="5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Seeing someone without mask and staying silent in this time would be the biggest guilt you’ll ever feel , your one carelessness might cost lives of thousands.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26" o:spt="202" type="#_x0000_t202" style="position:absolute;left:0pt;margin-left:291.7pt;margin-top:94.65pt;height:179.25pt;width:197.25pt;z-index:251685888;mso-width-relative:page;mso-height-relative:page;" filled="f" stroked="f" coordsize="21600,21600" o:gfxdata="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X+KhTYAAAACwEAAA8AAAAAAAAAAQAgAAAAIgAA&#10;AGRycy9kb3ducmV2LnhtbFBLAQIUABQAAAAIAIdO4kAk3CvO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808080" w:themeColor="text1" w:themeTint="80"/>
                          <w:sz w:val="22"/>
                          <w:szCs w:val="5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sz w:val="22"/>
                          <w:szCs w:val="5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Seeing someone without mask and staying silent in this time would be the biggest guilt you’ll ever feel , your one carelessness might cost lives of thousands.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7032625</wp:posOffset>
                </wp:positionH>
                <wp:positionV relativeFrom="paragraph">
                  <wp:posOffset>6772275</wp:posOffset>
                </wp:positionV>
                <wp:extent cx="2686050" cy="419100"/>
                <wp:effectExtent l="0" t="0" r="0" b="0"/>
                <wp:wrapNone/>
                <wp:docPr id="4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189" w:lineRule="auto"/>
                              <w:jc w:val="center"/>
                              <w:rPr>
                                <w:color w:val="0A90C9" w:themeColor="accent1"/>
                                <w:sz w:val="32"/>
                                <w:szCs w:val="40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A90C9" w:themeColor="accent1"/>
                                <w:sz w:val="48"/>
                                <w:szCs w:val="40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(800) 543-5432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553.75pt;margin-top:533.25pt;height:33pt;width:211.5pt;z-index:251682816;mso-width-relative:page;mso-height-relative:page;" filled="f" stroked="f" coordsize="21600,21600" o:gfxdata="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/PBR9cAAAAPAQAADwAAAAAAAAABACAAAAAiAAAA&#10;ZHJzL2Rvd25yZXYueG1sUEsBAhQAFAAAAAgAh07iQBphy34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189" w:lineRule="auto"/>
                        <w:jc w:val="center"/>
                        <w:rPr>
                          <w:color w:val="0A90C9" w:themeColor="accent1"/>
                          <w:sz w:val="32"/>
                          <w:szCs w:val="40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0A90C9" w:themeColor="accent1"/>
                          <w:sz w:val="48"/>
                          <w:szCs w:val="40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(800) 543-5432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6116955</wp:posOffset>
                </wp:positionV>
                <wp:extent cx="2628900" cy="1485900"/>
                <wp:effectExtent l="0" t="0" r="0" b="0"/>
                <wp:wrapNone/>
                <wp:docPr id="16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A90C9" w:themeColor="accent1"/>
                                <w:sz w:val="50"/>
                                <w:szCs w:val="5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A90C9" w:themeColor="accent1"/>
                                <w:sz w:val="50"/>
                                <w:szCs w:val="5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(543) 543-5432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(800) 543-5432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6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(543) 543-5433 fax</w:t>
                            </w:r>
                          </w:p>
                          <w:p>
                            <w:pPr>
                              <w:rPr>
                                <w:color w:val="808080" w:themeColor="text1" w:themeTint="80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Cs w:val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26" o:spt="202" type="#_x0000_t202" style="position:absolute;left:0pt;margin-left:287.1pt;margin-top:481.65pt;height:117pt;width:207pt;z-index:251686912;mso-width-relative:page;mso-height-relative:page;" filled="f" stroked="f" coordsize="21600,21600" o:gfxdata="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gfu4fZAAAADAEAAA8AAAAAAAAAAQAgAAAAIgAA&#10;AGRycy9kb3ducmV2LnhtbFBLAQIUABQAAAAIAIdO4kA6OGXUBwIAABg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A90C9" w:themeColor="accent1"/>
                          <w:sz w:val="50"/>
                          <w:szCs w:val="5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0A90C9" w:themeColor="accent1"/>
                          <w:sz w:val="50"/>
                          <w:szCs w:val="5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Contact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(543) 543-5432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(800) 543-5432</w:t>
                      </w:r>
                    </w:p>
                    <w:p>
                      <w:pP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6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(543) 543-5433 fax</w:t>
                      </w:r>
                    </w:p>
                    <w:p>
                      <w:pPr>
                        <w:rPr>
                          <w:color w:val="808080" w:themeColor="text1" w:themeTint="80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Cs w:val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www.yourwebsitehere.com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6712585</wp:posOffset>
            </wp:positionH>
            <wp:positionV relativeFrom="paragraph">
              <wp:posOffset>2068830</wp:posOffset>
            </wp:positionV>
            <wp:extent cx="3529330" cy="3520440"/>
            <wp:effectExtent l="0" t="0" r="0" b="3810"/>
            <wp:wrapNone/>
            <wp:docPr id="155" name="Picture 155" descr="C:\BrochureRobot\BrochureGenie\BrochureGenie\BrochureGenie\bin\Release\data\templates\1\brochure\img\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C:\BrochureRobot\BrochureGenie\BrochureGenie\BrochureGenie\bin\Release\data\templates\1\brochure\img\ou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5783580</wp:posOffset>
                </wp:positionV>
                <wp:extent cx="3416935" cy="2105025"/>
                <wp:effectExtent l="0" t="0" r="0" b="9525"/>
                <wp:wrapNone/>
                <wp:docPr id="146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935" cy="2105025"/>
                        </a:xfrm>
                        <a:custGeom>
                          <a:avLst/>
                          <a:gdLst>
                            <a:gd name="T0" fmla="*/ 1076 w 1076"/>
                            <a:gd name="T1" fmla="*/ 142 h 663"/>
                            <a:gd name="T2" fmla="*/ 534 w 1076"/>
                            <a:gd name="T3" fmla="*/ 150 h 663"/>
                            <a:gd name="T4" fmla="*/ 0 w 1076"/>
                            <a:gd name="T5" fmla="*/ 27 h 663"/>
                            <a:gd name="T6" fmla="*/ 0 w 1076"/>
                            <a:gd name="T7" fmla="*/ 663 h 663"/>
                            <a:gd name="T8" fmla="*/ 1076 w 1076"/>
                            <a:gd name="T9" fmla="*/ 663 h 663"/>
                            <a:gd name="T10" fmla="*/ 1076 w 1076"/>
                            <a:gd name="T11" fmla="*/ 14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6" h="663">
                              <a:moveTo>
                                <a:pt x="1076" y="142"/>
                              </a:moveTo>
                              <a:cubicBezTo>
                                <a:pt x="947" y="225"/>
                                <a:pt x="740" y="250"/>
                                <a:pt x="534" y="150"/>
                              </a:cubicBezTo>
                              <a:cubicBezTo>
                                <a:pt x="276" y="25"/>
                                <a:pt x="122" y="0"/>
                                <a:pt x="0" y="27"/>
                              </a:cubicBezTo>
                              <a:cubicBezTo>
                                <a:pt x="0" y="663"/>
                                <a:pt x="0" y="663"/>
                                <a:pt x="0" y="663"/>
                              </a:cubicBezTo>
                              <a:cubicBezTo>
                                <a:pt x="1076" y="663"/>
                                <a:pt x="1076" y="663"/>
                                <a:pt x="1076" y="663"/>
                              </a:cubicBezTo>
                              <a:lnTo>
                                <a:pt x="1076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259.5pt;margin-top:455.4pt;height:165.75pt;width:269.05pt;z-index:-251636736;mso-width-relative:page;mso-height-relative:page;" fillcolor="#FFFFFF" filled="t" stroked="f" coordsize="1076,663" o:gfxdata="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ALQJB3eAAAADQEAAA8AAAAAAAAAAQAgAAAAIgAAAGRycy9kb3ducmV2Lnht&#10;bFBLAQIUABQAAAAIAIdO4kC+M51dSQMAAC0JAAAOAAAAAAAAAAEAIAAAAC0BAABkcnMvZTJvRG9j&#10;LnhtbFBLBQYAAAAABgAGAFkBAADoBgAAAAA=&#10;" path="m1076,142c947,225,740,250,534,150c276,25,122,0,0,27c0,663,0,663,0,663c1076,663,1076,663,1076,663l1076,142xe">
                <v:path o:connectlocs="3416935,450850;1695765,476250;0,85725;0,2105025;3416935,2105025;3416935,45085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5707380</wp:posOffset>
                </wp:positionV>
                <wp:extent cx="3416935" cy="2181225"/>
                <wp:effectExtent l="0" t="0" r="0" b="9525"/>
                <wp:wrapNone/>
                <wp:docPr id="145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935" cy="2181225"/>
                        </a:xfrm>
                        <a:custGeom>
                          <a:avLst/>
                          <a:gdLst>
                            <a:gd name="T0" fmla="*/ 1076 w 1076"/>
                            <a:gd name="T1" fmla="*/ 44 h 687"/>
                            <a:gd name="T2" fmla="*/ 488 w 1076"/>
                            <a:gd name="T3" fmla="*/ 78 h 687"/>
                            <a:gd name="T4" fmla="*/ 0 w 1076"/>
                            <a:gd name="T5" fmla="*/ 52 h 687"/>
                            <a:gd name="T6" fmla="*/ 0 w 1076"/>
                            <a:gd name="T7" fmla="*/ 687 h 687"/>
                            <a:gd name="T8" fmla="*/ 219 w 1076"/>
                            <a:gd name="T9" fmla="*/ 687 h 687"/>
                            <a:gd name="T10" fmla="*/ 1076 w 1076"/>
                            <a:gd name="T11" fmla="*/ 378 h 687"/>
                            <a:gd name="T12" fmla="*/ 1076 w 1076"/>
                            <a:gd name="T13" fmla="*/ 44 h 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76" h="687">
                              <a:moveTo>
                                <a:pt x="1076" y="44"/>
                              </a:moveTo>
                              <a:cubicBezTo>
                                <a:pt x="987" y="123"/>
                                <a:pt x="810" y="194"/>
                                <a:pt x="488" y="78"/>
                              </a:cubicBezTo>
                              <a:cubicBezTo>
                                <a:pt x="268" y="0"/>
                                <a:pt x="114" y="11"/>
                                <a:pt x="0" y="52"/>
                              </a:cubicBezTo>
                              <a:cubicBezTo>
                                <a:pt x="0" y="687"/>
                                <a:pt x="0" y="687"/>
                                <a:pt x="0" y="687"/>
                              </a:cubicBezTo>
                              <a:cubicBezTo>
                                <a:pt x="219" y="687"/>
                                <a:pt x="219" y="687"/>
                                <a:pt x="219" y="687"/>
                              </a:cubicBezTo>
                              <a:cubicBezTo>
                                <a:pt x="1076" y="378"/>
                                <a:pt x="1076" y="378"/>
                                <a:pt x="1076" y="378"/>
                              </a:cubicBezTo>
                              <a:lnTo>
                                <a:pt x="1076" y="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259.5pt;margin-top:449.4pt;height:171.75pt;width:269.05pt;z-index:-251637760;mso-width-relative:page;mso-height-relative:page;" fillcolor="#66CCCC [3206]" filled="t" stroked="f" coordsize="1076,687" o:gfxdata="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HHG0kfd&#10;AAAADQEAAA8AAAAAAAAAAQAgAAAAIgAAAGRycy9kb3ducmV2LnhtbFBLAQIUABQAAAAIAIdO4kCw&#10;1u4tcQMAAAUKAAAOAAAAAAAAAAEAIAAAACwBAABkcnMvZTJvRG9jLnhtbFBLBQYAAAAABgAGAFkB&#10;AAAPBwAAAAA=&#10;" path="m1076,44c987,123,810,194,488,78c268,0,114,11,0,52c0,687,0,687,0,687c219,687,219,687,219,687c1076,378,1076,378,1076,378l1076,44xe">
                <v:path o:connectlocs="3416935,139700;1549687,247650;0,165100;0,2181225;695454,2181225;3416935,1200150;3416935,1397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-112395</wp:posOffset>
                </wp:positionV>
                <wp:extent cx="3524885" cy="2181225"/>
                <wp:effectExtent l="0" t="0" r="0" b="0"/>
                <wp:wrapNone/>
                <wp:docPr id="144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181225"/>
                        </a:xfrm>
                        <a:custGeom>
                          <a:avLst/>
                          <a:gdLst>
                            <a:gd name="T0" fmla="*/ 0 w 1110"/>
                            <a:gd name="T1" fmla="*/ 635 h 687"/>
                            <a:gd name="T2" fmla="*/ 503 w 1110"/>
                            <a:gd name="T3" fmla="*/ 608 h 687"/>
                            <a:gd name="T4" fmla="*/ 1110 w 1110"/>
                            <a:gd name="T5" fmla="*/ 642 h 687"/>
                            <a:gd name="T6" fmla="*/ 1110 w 1110"/>
                            <a:gd name="T7" fmla="*/ 0 h 687"/>
                            <a:gd name="T8" fmla="*/ 0 w 1110"/>
                            <a:gd name="T9" fmla="*/ 0 h 687"/>
                            <a:gd name="T10" fmla="*/ 0 w 1110"/>
                            <a:gd name="T11" fmla="*/ 635 h 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10" h="687">
                              <a:moveTo>
                                <a:pt x="0" y="635"/>
                              </a:moveTo>
                              <a:cubicBezTo>
                                <a:pt x="118" y="676"/>
                                <a:pt x="277" y="687"/>
                                <a:pt x="503" y="608"/>
                              </a:cubicBezTo>
                              <a:cubicBezTo>
                                <a:pt x="836" y="493"/>
                                <a:pt x="1019" y="563"/>
                                <a:pt x="1110" y="642"/>
                              </a:cubicBezTo>
                              <a:cubicBezTo>
                                <a:pt x="1110" y="0"/>
                                <a:pt x="1110" y="0"/>
                                <a:pt x="111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6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28pt;margin-top:-8.85pt;height:171.75pt;width:277.55pt;z-index:-251638784;mso-width-relative:page;mso-height-relative:page;" fillcolor="#0A90C9 [3204]" filled="t" stroked="f" coordsize="1110,687" o:gfxdata="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JOlq42wAAAA0BAAAPAAAAAAAAAAEAIAAAACIAAABk&#10;cnMvZG93bnJldi54bWxQSwECFAAUAAAACACHTuJA1h9gzFkDAAAdCQAADgAAAAAAAAABACAAAAAq&#10;AQAAZHJzL2Uyb0RvYy54bWxQSwUGAAAAAAYABgBZAQAA9QYAAAAA&#10;" path="m0,635c118,676,277,687,503,608c836,493,1019,563,1110,642c1110,0,1110,0,1110,0c0,0,0,0,0,0l0,635xe">
                <v:path o:connectlocs="0,2016125;1597312,1930400;3524885,2038350;3524885,0;0,0;0,2016125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5783580</wp:posOffset>
                </wp:positionV>
                <wp:extent cx="3531235" cy="2105025"/>
                <wp:effectExtent l="0" t="0" r="0" b="9525"/>
                <wp:wrapNone/>
                <wp:docPr id="143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31235" cy="2105025"/>
                        </a:xfrm>
                        <a:custGeom>
                          <a:avLst/>
                          <a:gdLst>
                            <a:gd name="T0" fmla="*/ 1112 w 1112"/>
                            <a:gd name="T1" fmla="*/ 27 h 663"/>
                            <a:gd name="T2" fmla="*/ 560 w 1112"/>
                            <a:gd name="T3" fmla="*/ 150 h 663"/>
                            <a:gd name="T4" fmla="*/ 0 w 1112"/>
                            <a:gd name="T5" fmla="*/ 142 h 663"/>
                            <a:gd name="T6" fmla="*/ 0 w 1112"/>
                            <a:gd name="T7" fmla="*/ 663 h 663"/>
                            <a:gd name="T8" fmla="*/ 1112 w 1112"/>
                            <a:gd name="T9" fmla="*/ 663 h 663"/>
                            <a:gd name="T10" fmla="*/ 1112 w 1112"/>
                            <a:gd name="T11" fmla="*/ 27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12" h="663">
                              <a:moveTo>
                                <a:pt x="1112" y="27"/>
                              </a:moveTo>
                              <a:cubicBezTo>
                                <a:pt x="986" y="0"/>
                                <a:pt x="827" y="25"/>
                                <a:pt x="560" y="150"/>
                              </a:cubicBezTo>
                              <a:cubicBezTo>
                                <a:pt x="347" y="250"/>
                                <a:pt x="133" y="225"/>
                                <a:pt x="0" y="142"/>
                              </a:cubicBezTo>
                              <a:cubicBezTo>
                                <a:pt x="0" y="663"/>
                                <a:pt x="0" y="663"/>
                                <a:pt x="0" y="663"/>
                              </a:cubicBezTo>
                              <a:cubicBezTo>
                                <a:pt x="1112" y="663"/>
                                <a:pt x="1112" y="663"/>
                                <a:pt x="1112" y="663"/>
                              </a:cubicBezTo>
                              <a:lnTo>
                                <a:pt x="1112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18.75pt;margin-top:455.4pt;height:165.75pt;width:278.05pt;z-index:-251639808;mso-width-relative:page;mso-height-relative:page;" fillcolor="#FFFFFF" filled="t" stroked="f" coordsize="1112,663" o:gfxdata="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0OQr02wAAAAwBAAAPAAAAAAAAAAEAIAAAACIAAABkcnMvZG93bnJldi54bWxQSwEC&#10;FAAUAAAACACHTuJAYb9Z7UcDAAArCQAADgAAAAAAAAABACAAAAAqAQAAZHJzL2Uyb0RvYy54bWxQ&#10;SwUGAAAAAAYABgBZAQAA4wYAAAAA&#10;" path="m1112,27c986,0,827,25,560,150c347,250,133,225,0,142c0,663,0,663,0,663c1112,663,1112,663,1112,663l1112,27xe">
                <v:path o:connectlocs="3531235,85725;1778319,476250;0,450850;0,2105025;3531235,2105025;3531235,85725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5412105</wp:posOffset>
                </wp:positionV>
                <wp:extent cx="3416935" cy="2476500"/>
                <wp:effectExtent l="0" t="0" r="0" b="0"/>
                <wp:wrapNone/>
                <wp:docPr id="142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935" cy="2476500"/>
                        </a:xfrm>
                        <a:custGeom>
                          <a:avLst/>
                          <a:gdLst>
                            <a:gd name="T0" fmla="*/ 1076 w 1076"/>
                            <a:gd name="T1" fmla="*/ 0 h 780"/>
                            <a:gd name="T2" fmla="*/ 453 w 1076"/>
                            <a:gd name="T3" fmla="*/ 88 h 780"/>
                            <a:gd name="T4" fmla="*/ 0 w 1076"/>
                            <a:gd name="T5" fmla="*/ 81 h 780"/>
                            <a:gd name="T6" fmla="*/ 0 w 1076"/>
                            <a:gd name="T7" fmla="*/ 780 h 780"/>
                            <a:gd name="T8" fmla="*/ 219 w 1076"/>
                            <a:gd name="T9" fmla="*/ 780 h 780"/>
                            <a:gd name="T10" fmla="*/ 1076 w 1076"/>
                            <a:gd name="T11" fmla="*/ 471 h 780"/>
                            <a:gd name="T12" fmla="*/ 1076 w 1076"/>
                            <a:gd name="T13" fmla="*/ 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76" h="780">
                              <a:moveTo>
                                <a:pt x="1076" y="0"/>
                              </a:moveTo>
                              <a:cubicBezTo>
                                <a:pt x="994" y="97"/>
                                <a:pt x="812" y="215"/>
                                <a:pt x="453" y="88"/>
                              </a:cubicBezTo>
                              <a:cubicBezTo>
                                <a:pt x="264" y="22"/>
                                <a:pt x="112" y="39"/>
                                <a:pt x="0" y="81"/>
                              </a:cubicBezTo>
                              <a:cubicBezTo>
                                <a:pt x="0" y="780"/>
                                <a:pt x="0" y="780"/>
                                <a:pt x="0" y="780"/>
                              </a:cubicBezTo>
                              <a:cubicBezTo>
                                <a:pt x="219" y="780"/>
                                <a:pt x="219" y="780"/>
                                <a:pt x="219" y="780"/>
                              </a:cubicBezTo>
                              <a:cubicBezTo>
                                <a:pt x="1076" y="471"/>
                                <a:pt x="1076" y="471"/>
                                <a:pt x="1076" y="471"/>
                              </a:cubicBezTo>
                              <a:lnTo>
                                <a:pt x="107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259.5pt;margin-top:426.15pt;height:195pt;width:269.05pt;z-index:-251640832;mso-width-relative:page;mso-height-relative:page;" fillcolor="#336699 [3205]" filled="t" stroked="f" coordsize="1076,780" o:gfxdata="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GhGo9tsAAAANAQAA&#10;DwAAAAAAAAABACAAAAAiAAAAZHJzL2Rvd25yZXYueG1sUEsBAhQAFAAAAAgAh07iQJ+KFmJsAwAA&#10;AQoAAA4AAAAAAAAAAQAgAAAAKgEAAGRycy9lMm9Eb2MueG1sUEsFBgAAAAAGAAYAWQEAAAgHAAAA&#10;AA==&#10;" path="m1076,0c994,97,812,215,453,88c264,22,112,39,0,81c0,780,0,780,0,780c219,780,219,780,219,780c1076,471,1076,471,1076,471l1076,0xe">
                <v:path o:connectlocs="3416935,0;1438542,279400;0,257175;0,2476500;695454,2476500;3416935,1495425;3416935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5278755</wp:posOffset>
                </wp:positionV>
                <wp:extent cx="3416935" cy="2609850"/>
                <wp:effectExtent l="0" t="0" r="0" b="0"/>
                <wp:wrapNone/>
                <wp:docPr id="141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935" cy="2609850"/>
                        </a:xfrm>
                        <a:custGeom>
                          <a:avLst/>
                          <a:gdLst>
                            <a:gd name="T0" fmla="*/ 1076 w 1076"/>
                            <a:gd name="T1" fmla="*/ 0 h 822"/>
                            <a:gd name="T2" fmla="*/ 452 w 1076"/>
                            <a:gd name="T3" fmla="*/ 126 h 822"/>
                            <a:gd name="T4" fmla="*/ 0 w 1076"/>
                            <a:gd name="T5" fmla="*/ 140 h 822"/>
                            <a:gd name="T6" fmla="*/ 0 w 1076"/>
                            <a:gd name="T7" fmla="*/ 822 h 822"/>
                            <a:gd name="T8" fmla="*/ 219 w 1076"/>
                            <a:gd name="T9" fmla="*/ 822 h 822"/>
                            <a:gd name="T10" fmla="*/ 1076 w 1076"/>
                            <a:gd name="T11" fmla="*/ 513 h 822"/>
                            <a:gd name="T12" fmla="*/ 1076 w 1076"/>
                            <a:gd name="T13" fmla="*/ 0 h 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76" h="822">
                              <a:moveTo>
                                <a:pt x="1076" y="0"/>
                              </a:moveTo>
                              <a:cubicBezTo>
                                <a:pt x="998" y="103"/>
                                <a:pt x="818" y="240"/>
                                <a:pt x="452" y="126"/>
                              </a:cubicBezTo>
                              <a:cubicBezTo>
                                <a:pt x="263" y="67"/>
                                <a:pt x="111" y="92"/>
                                <a:pt x="0" y="140"/>
                              </a:cubicBezTo>
                              <a:cubicBezTo>
                                <a:pt x="0" y="822"/>
                                <a:pt x="0" y="822"/>
                                <a:pt x="0" y="822"/>
                              </a:cubicBezTo>
                              <a:cubicBezTo>
                                <a:pt x="219" y="822"/>
                                <a:pt x="219" y="822"/>
                                <a:pt x="219" y="822"/>
                              </a:cubicBezTo>
                              <a:cubicBezTo>
                                <a:pt x="1076" y="513"/>
                                <a:pt x="1076" y="513"/>
                                <a:pt x="1076" y="513"/>
                              </a:cubicBezTo>
                              <a:lnTo>
                                <a:pt x="1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59.5pt;margin-top:415.65pt;height:205.5pt;width:269.05pt;z-index:-251641856;mso-width-relative:page;mso-height-relative:page;" fillcolor="#FFFFFF" filled="t" stroked="f" coordsize="1076,822" o:gfxdata="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H+0e1Pa&#10;AAAADQEAAA8AAAAAAAAAAQAgAAAAIgAAAGRycy9kb3ducmV2LnhtbFBLAQIUABQAAAAIAIdO4kBR&#10;4NvUdAMAAAYKAAAOAAAAAAAAAAEAIAAAACkBAABkcnMvZTJvRG9jLnhtbFBLBQYAAAAABgAGAFkB&#10;AAAPBwAAAAA=&#10;" path="m1076,0c998,103,818,240,452,126c263,67,111,92,0,140c0,822,0,822,0,822c219,822,219,822,219,822c1076,513,1076,513,1076,513l1076,0xe">
                <v:path o:connectlocs="3416935,0;1435366,400050;0,444500;0,2609850;695454,2609850;3416935,1628775;3416935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5707380</wp:posOffset>
                </wp:positionV>
                <wp:extent cx="3531235" cy="2181225"/>
                <wp:effectExtent l="0" t="0" r="0" b="9525"/>
                <wp:wrapNone/>
                <wp:docPr id="140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31235" cy="2181225"/>
                        </a:xfrm>
                        <a:custGeom>
                          <a:avLst/>
                          <a:gdLst>
                            <a:gd name="T0" fmla="*/ 608 w 1112"/>
                            <a:gd name="T1" fmla="*/ 78 h 687"/>
                            <a:gd name="T2" fmla="*/ 0 w 1112"/>
                            <a:gd name="T3" fmla="*/ 44 h 687"/>
                            <a:gd name="T4" fmla="*/ 0 w 1112"/>
                            <a:gd name="T5" fmla="*/ 378 h 687"/>
                            <a:gd name="T6" fmla="*/ 886 w 1112"/>
                            <a:gd name="T7" fmla="*/ 687 h 687"/>
                            <a:gd name="T8" fmla="*/ 1112 w 1112"/>
                            <a:gd name="T9" fmla="*/ 687 h 687"/>
                            <a:gd name="T10" fmla="*/ 1112 w 1112"/>
                            <a:gd name="T11" fmla="*/ 52 h 687"/>
                            <a:gd name="T12" fmla="*/ 608 w 1112"/>
                            <a:gd name="T13" fmla="*/ 78 h 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2" h="687">
                              <a:moveTo>
                                <a:pt x="608" y="78"/>
                              </a:moveTo>
                              <a:cubicBezTo>
                                <a:pt x="275" y="194"/>
                                <a:pt x="92" y="123"/>
                                <a:pt x="0" y="44"/>
                              </a:cubicBezTo>
                              <a:cubicBezTo>
                                <a:pt x="0" y="378"/>
                                <a:pt x="0" y="378"/>
                                <a:pt x="0" y="378"/>
                              </a:cubicBezTo>
                              <a:cubicBezTo>
                                <a:pt x="886" y="687"/>
                                <a:pt x="886" y="687"/>
                                <a:pt x="886" y="687"/>
                              </a:cubicBezTo>
                              <a:cubicBezTo>
                                <a:pt x="1112" y="687"/>
                                <a:pt x="1112" y="687"/>
                                <a:pt x="1112" y="687"/>
                              </a:cubicBezTo>
                              <a:cubicBezTo>
                                <a:pt x="1112" y="52"/>
                                <a:pt x="1112" y="52"/>
                                <a:pt x="1112" y="52"/>
                              </a:cubicBezTo>
                              <a:cubicBezTo>
                                <a:pt x="994" y="11"/>
                                <a:pt x="835" y="0"/>
                                <a:pt x="608" y="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-18.75pt;margin-top:449.4pt;height:171.75pt;width:278.05pt;z-index:-251642880;mso-width-relative:page;mso-height-relative:page;" fillcolor="#66CCCC [3206]" filled="t" stroked="f" coordsize="1112,687" o:gfxdata="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jaRh92gAAAAwBAAAPAAAAAAAAAAEAIAAAACIAAABkcnMvZG93bnJldi54bWxQSwECFAAUAAAA&#10;CACHTuJAIRbqYnsDAAA8CgAADgAAAAAAAAABACAAAAApAQAAZHJzL2Uyb0RvYy54bWxQSwUGAAAA&#10;AAYABgBZAQAAFgcAAAAA&#10;" path="m608,78c275,194,92,123,0,44c0,378,0,378,0,378c886,687,886,687,886,687c1112,687,1112,687,1112,687c1112,52,1112,52,1112,52c994,11,835,0,608,78xe">
                <v:path o:connectlocs="1930747,247650;0,139700;0,1200150;2813555,2181225;3531235,2181225;3531235,165100;1930747,2476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4831080</wp:posOffset>
                </wp:positionV>
                <wp:extent cx="3416935" cy="3054350"/>
                <wp:effectExtent l="0" t="0" r="0" b="0"/>
                <wp:wrapNone/>
                <wp:docPr id="139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935" cy="3054350"/>
                        </a:xfrm>
                        <a:custGeom>
                          <a:avLst/>
                          <a:gdLst>
                            <a:gd name="T0" fmla="*/ 1076 w 1076"/>
                            <a:gd name="T1" fmla="*/ 0 h 962"/>
                            <a:gd name="T2" fmla="*/ 440 w 1076"/>
                            <a:gd name="T3" fmla="*/ 198 h 962"/>
                            <a:gd name="T4" fmla="*/ 0 w 1076"/>
                            <a:gd name="T5" fmla="*/ 222 h 962"/>
                            <a:gd name="T6" fmla="*/ 0 w 1076"/>
                            <a:gd name="T7" fmla="*/ 962 h 962"/>
                            <a:gd name="T8" fmla="*/ 219 w 1076"/>
                            <a:gd name="T9" fmla="*/ 962 h 962"/>
                            <a:gd name="T10" fmla="*/ 1076 w 1076"/>
                            <a:gd name="T11" fmla="*/ 653 h 962"/>
                            <a:gd name="T12" fmla="*/ 1076 w 1076"/>
                            <a:gd name="T13" fmla="*/ 0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76" h="962">
                              <a:moveTo>
                                <a:pt x="1076" y="0"/>
                              </a:moveTo>
                              <a:cubicBezTo>
                                <a:pt x="1004" y="123"/>
                                <a:pt x="812" y="304"/>
                                <a:pt x="440" y="198"/>
                              </a:cubicBezTo>
                              <a:cubicBezTo>
                                <a:pt x="257" y="146"/>
                                <a:pt x="110" y="173"/>
                                <a:pt x="0" y="222"/>
                              </a:cubicBezTo>
                              <a:cubicBezTo>
                                <a:pt x="0" y="962"/>
                                <a:pt x="0" y="962"/>
                                <a:pt x="0" y="962"/>
                              </a:cubicBezTo>
                              <a:cubicBezTo>
                                <a:pt x="219" y="962"/>
                                <a:pt x="219" y="962"/>
                                <a:pt x="219" y="962"/>
                              </a:cubicBezTo>
                              <a:cubicBezTo>
                                <a:pt x="1076" y="653"/>
                                <a:pt x="1076" y="653"/>
                                <a:pt x="1076" y="653"/>
                              </a:cubicBezTo>
                              <a:lnTo>
                                <a:pt x="107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59.5pt;margin-top:380.4pt;height:240.5pt;width:269.05pt;z-index:-251643904;mso-width-relative:page;mso-height-relative:page;" fillcolor="#0A90C9 [3204]" filled="t" stroked="f" coordsize="1076,962" o:gfxdata="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7e8XM2QAAAA0B&#10;AAAPAAAAAAAAAAEAIAAAACIAAABkcnMvZG93bnJldi54bWxQSwECFAAUAAAACACHTuJAA2cvc3AD&#10;AAAJCgAADgAAAAAAAAABACAAAAAoAQAAZHJzL2Uyb0RvYy54bWxQSwUGAAAAAAYABgBZAQAACgcA&#10;AAAA&#10;" path="m1076,0c1004,123,812,304,440,198c257,146,110,173,0,222c0,962,0,962,0,962c219,962,219,962,219,962c1076,653,1076,653,1076,653l1076,0xe">
                <v:path o:connectlocs="3416935,0;1397259,628650;0,704850;0,3054350;695454,3054350;3416935,2073275;3416935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-112395</wp:posOffset>
                </wp:positionV>
                <wp:extent cx="3524885" cy="2473325"/>
                <wp:effectExtent l="0" t="0" r="0" b="3175"/>
                <wp:wrapNone/>
                <wp:docPr id="13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473325"/>
                        </a:xfrm>
                        <a:custGeom>
                          <a:avLst/>
                          <a:gdLst>
                            <a:gd name="T0" fmla="*/ 1110 w 1110"/>
                            <a:gd name="T1" fmla="*/ 308 h 779"/>
                            <a:gd name="T2" fmla="*/ 226 w 1110"/>
                            <a:gd name="T3" fmla="*/ 0 h 779"/>
                            <a:gd name="T4" fmla="*/ 0 w 1110"/>
                            <a:gd name="T5" fmla="*/ 0 h 779"/>
                            <a:gd name="T6" fmla="*/ 0 w 1110"/>
                            <a:gd name="T7" fmla="*/ 699 h 779"/>
                            <a:gd name="T8" fmla="*/ 468 w 1110"/>
                            <a:gd name="T9" fmla="*/ 691 h 779"/>
                            <a:gd name="T10" fmla="*/ 1110 w 1110"/>
                            <a:gd name="T11" fmla="*/ 779 h 779"/>
                            <a:gd name="T12" fmla="*/ 1110 w 1110"/>
                            <a:gd name="T13" fmla="*/ 308 h 7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779">
                              <a:moveTo>
                                <a:pt x="1110" y="308"/>
                              </a:move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699"/>
                                <a:pt x="0" y="699"/>
                                <a:pt x="0" y="699"/>
                              </a:cubicBezTo>
                              <a:cubicBezTo>
                                <a:pt x="116" y="741"/>
                                <a:pt x="273" y="758"/>
                                <a:pt x="468" y="691"/>
                              </a:cubicBezTo>
                              <a:cubicBezTo>
                                <a:pt x="838" y="565"/>
                                <a:pt x="1025" y="683"/>
                                <a:pt x="1110" y="779"/>
                              </a:cubicBezTo>
                              <a:lnTo>
                                <a:pt x="1110" y="3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28pt;margin-top:-8.85pt;height:194.75pt;width:277.55pt;z-index:-251644928;mso-width-relative:page;mso-height-relative:page;" fillcolor="#336699 [3205]" filled="t" stroked="f" coordsize="1110,779" o:gfxdata="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D028G7aAAAADQEAAA8AAAAAAAAAAQAgAAAAIgAAAGRycy9kb3ducmV2LnhtbFBLAQIUABQA&#10;AAAIAIdO4kAGNpEdfQMAAPsJAAAOAAAAAAAAAAEAIAAAACkBAABkcnMvZTJvRG9jLnhtbFBLBQYA&#10;AAAABgAGAFkBAAAYBwAAAAA=&#10;" path="m1110,308c226,0,226,0,226,0c0,0,0,0,0,0c0,699,0,699,0,699c116,741,273,758,468,691c838,565,1025,683,1110,779l1110,308xe">
                <v:path o:connectlocs="3524885,977900;717679,0;0,0;0,2219325;1486167,2193925;3524885,2473325;3524885,9779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-112395</wp:posOffset>
                </wp:positionV>
                <wp:extent cx="3524885" cy="2609850"/>
                <wp:effectExtent l="0" t="0" r="0" b="0"/>
                <wp:wrapNone/>
                <wp:docPr id="1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609850"/>
                        </a:xfrm>
                        <a:custGeom>
                          <a:avLst/>
                          <a:gdLst>
                            <a:gd name="T0" fmla="*/ 1110 w 1110"/>
                            <a:gd name="T1" fmla="*/ 308 h 822"/>
                            <a:gd name="T2" fmla="*/ 226 w 1110"/>
                            <a:gd name="T3" fmla="*/ 0 h 822"/>
                            <a:gd name="T4" fmla="*/ 0 w 1110"/>
                            <a:gd name="T5" fmla="*/ 0 h 822"/>
                            <a:gd name="T6" fmla="*/ 0 w 1110"/>
                            <a:gd name="T7" fmla="*/ 682 h 822"/>
                            <a:gd name="T8" fmla="*/ 467 w 1110"/>
                            <a:gd name="T9" fmla="*/ 696 h 822"/>
                            <a:gd name="T10" fmla="*/ 1110 w 1110"/>
                            <a:gd name="T11" fmla="*/ 822 h 822"/>
                            <a:gd name="T12" fmla="*/ 1110 w 1110"/>
                            <a:gd name="T13" fmla="*/ 308 h 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822">
                              <a:moveTo>
                                <a:pt x="1110" y="308"/>
                              </a:move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682"/>
                                <a:pt x="0" y="682"/>
                                <a:pt x="0" y="682"/>
                              </a:cubicBezTo>
                              <a:cubicBezTo>
                                <a:pt x="115" y="730"/>
                                <a:pt x="271" y="755"/>
                                <a:pt x="467" y="696"/>
                              </a:cubicBezTo>
                              <a:cubicBezTo>
                                <a:pt x="844" y="582"/>
                                <a:pt x="1029" y="719"/>
                                <a:pt x="1110" y="822"/>
                              </a:cubicBezTo>
                              <a:lnTo>
                                <a:pt x="1110" y="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528pt;margin-top:-8.85pt;height:205.5pt;width:277.55pt;z-index:-251645952;mso-width-relative:page;mso-height-relative:page;" fillcolor="#FFFFFF" filled="t" stroked="f" coordsize="1110,822" o:gfxdata="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FfNWUfZ&#10;AAAADQEAAA8AAAAAAAAAAQAgAAAAIgAAAGRycy9kb3ducmV2LnhtbFBLAQIUABQAAAAIAIdO4kAs&#10;LRsSdQMAAPsJAAAOAAAAAAAAAAEAIAAAACgBAABkcnMvZTJvRG9jLnhtbFBLBQYAAAAABgAGAFkB&#10;AAAPBwAAAAA=&#10;" path="m1110,308c226,0,226,0,226,0c0,0,0,0,0,0c0,682,0,682,0,682c115,730,271,755,467,696c844,582,1029,719,1110,822l1110,308xe">
                <v:path o:connectlocs="3524885,977900;717679,0;0,0;0,2165350;1482992,2209800;3524885,2609850;3524885,9779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-112395</wp:posOffset>
                </wp:positionV>
                <wp:extent cx="3524885" cy="3054350"/>
                <wp:effectExtent l="0" t="0" r="0" b="0"/>
                <wp:wrapNone/>
                <wp:docPr id="136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3054350"/>
                        </a:xfrm>
                        <a:custGeom>
                          <a:avLst/>
                          <a:gdLst>
                            <a:gd name="T0" fmla="*/ 1110 w 1110"/>
                            <a:gd name="T1" fmla="*/ 308 h 962"/>
                            <a:gd name="T2" fmla="*/ 226 w 1110"/>
                            <a:gd name="T3" fmla="*/ 0 h 962"/>
                            <a:gd name="T4" fmla="*/ 0 w 1110"/>
                            <a:gd name="T5" fmla="*/ 0 h 962"/>
                            <a:gd name="T6" fmla="*/ 0 w 1110"/>
                            <a:gd name="T7" fmla="*/ 740 h 962"/>
                            <a:gd name="T8" fmla="*/ 454 w 1110"/>
                            <a:gd name="T9" fmla="*/ 764 h 962"/>
                            <a:gd name="T10" fmla="*/ 1110 w 1110"/>
                            <a:gd name="T11" fmla="*/ 962 h 962"/>
                            <a:gd name="T12" fmla="*/ 1110 w 1110"/>
                            <a:gd name="T13" fmla="*/ 308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962">
                              <a:moveTo>
                                <a:pt x="1110" y="308"/>
                              </a:move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740"/>
                                <a:pt x="0" y="740"/>
                                <a:pt x="0" y="740"/>
                              </a:cubicBezTo>
                              <a:cubicBezTo>
                                <a:pt x="113" y="789"/>
                                <a:pt x="265" y="816"/>
                                <a:pt x="454" y="764"/>
                              </a:cubicBezTo>
                              <a:cubicBezTo>
                                <a:pt x="838" y="657"/>
                                <a:pt x="1036" y="839"/>
                                <a:pt x="1110" y="962"/>
                              </a:cubicBezTo>
                              <a:lnTo>
                                <a:pt x="1110" y="3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528pt;margin-top:-8.85pt;height:240.5pt;width:277.55pt;z-index:-251646976;mso-width-relative:page;mso-height-relative:page;" fillcolor="#66CCCC [3206]" filled="t" stroked="f" coordsize="1110,962" o:gfxdata="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u61cg&#10;2wAAAA0BAAAPAAAAAAAAAAEAIAAAACIAAABkcnMvZG93bnJldi54bWxQSwECFAAUAAAACACHTuJA&#10;rB1iWHQDAAD7CQAADgAAAAAAAAABACAAAAAqAQAAZHJzL2Uyb0RvYy54bWxQSwUGAAAAAAYABgBZ&#10;AQAAEAcAAAAA&#10;" path="m1110,308c226,0,226,0,226,0c0,0,0,0,0,0c0,740,0,740,0,740c113,789,265,816,454,764c838,657,1036,839,1110,962l1110,308xe">
                <v:path o:connectlocs="3524885,977900;717679,0;0,0;0,2349500;1441709,2425700;3524885,3054350;3524885,9779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8839200</wp:posOffset>
                </wp:positionH>
                <wp:positionV relativeFrom="paragraph">
                  <wp:posOffset>5859780</wp:posOffset>
                </wp:positionV>
                <wp:extent cx="1393825" cy="660400"/>
                <wp:effectExtent l="0" t="0" r="0" b="6350"/>
                <wp:wrapNone/>
                <wp:docPr id="135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3825" cy="660400"/>
                        </a:xfrm>
                        <a:custGeom>
                          <a:avLst/>
                          <a:gdLst>
                            <a:gd name="T0" fmla="*/ 439 w 439"/>
                            <a:gd name="T1" fmla="*/ 11 h 208"/>
                            <a:gd name="T2" fmla="*/ 0 w 439"/>
                            <a:gd name="T3" fmla="*/ 208 h 208"/>
                            <a:gd name="T4" fmla="*/ 439 w 439"/>
                            <a:gd name="T5" fmla="*/ 37 h 208"/>
                            <a:gd name="T6" fmla="*/ 439 w 439"/>
                            <a:gd name="T7" fmla="*/ 11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9" h="208">
                              <a:moveTo>
                                <a:pt x="439" y="11"/>
                              </a:moveTo>
                              <a:cubicBezTo>
                                <a:pt x="327" y="0"/>
                                <a:pt x="187" y="21"/>
                                <a:pt x="0" y="208"/>
                              </a:cubicBezTo>
                              <a:cubicBezTo>
                                <a:pt x="192" y="45"/>
                                <a:pt x="322" y="24"/>
                                <a:pt x="439" y="37"/>
                              </a:cubicBezTo>
                              <a:lnTo>
                                <a:pt x="439" y="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696pt;margin-top:461.4pt;height:52pt;width:109.75pt;z-index:-251648000;mso-width-relative:page;mso-height-relative:page;" fillcolor="#6699CC [3207]" filled="t" stroked="f" coordsize="439,208" o:gfxdata="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rOWgi&#10;3AAAAA4BAAAPAAAAAAAAAAEAIAAAACIAAABkcnMvZG93bnJldi54bWxQSwECFAAUAAAACACHTuJA&#10;WpJPYQEDAABpBwAADgAAAAAAAAABACAAAAArAQAAZHJzL2Uyb0RvYy54bWxQSwUGAAAAAAYABgBZ&#10;AQAAngYAAAAA&#10;" path="m439,11c327,0,187,21,0,208c192,45,322,24,439,37l439,11xe">
                <v:path o:connectlocs="1393825,34925;0,660400;1393825,117475;1393825,3492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5783580</wp:posOffset>
                </wp:positionV>
                <wp:extent cx="3524885" cy="2105025"/>
                <wp:effectExtent l="0" t="0" r="0" b="9525"/>
                <wp:wrapNone/>
                <wp:docPr id="134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105025"/>
                        </a:xfrm>
                        <a:custGeom>
                          <a:avLst/>
                          <a:gdLst>
                            <a:gd name="T0" fmla="*/ 1110 w 1110"/>
                            <a:gd name="T1" fmla="*/ 27 h 663"/>
                            <a:gd name="T2" fmla="*/ 559 w 1110"/>
                            <a:gd name="T3" fmla="*/ 150 h 663"/>
                            <a:gd name="T4" fmla="*/ 0 w 1110"/>
                            <a:gd name="T5" fmla="*/ 142 h 663"/>
                            <a:gd name="T6" fmla="*/ 0 w 1110"/>
                            <a:gd name="T7" fmla="*/ 663 h 663"/>
                            <a:gd name="T8" fmla="*/ 1110 w 1110"/>
                            <a:gd name="T9" fmla="*/ 663 h 663"/>
                            <a:gd name="T10" fmla="*/ 1110 w 1110"/>
                            <a:gd name="T11" fmla="*/ 27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10" h="663">
                              <a:moveTo>
                                <a:pt x="1110" y="27"/>
                              </a:moveTo>
                              <a:cubicBezTo>
                                <a:pt x="985" y="0"/>
                                <a:pt x="826" y="25"/>
                                <a:pt x="559" y="150"/>
                              </a:cubicBezTo>
                              <a:cubicBezTo>
                                <a:pt x="347" y="250"/>
                                <a:pt x="133" y="225"/>
                                <a:pt x="0" y="142"/>
                              </a:cubicBezTo>
                              <a:cubicBezTo>
                                <a:pt x="0" y="663"/>
                                <a:pt x="0" y="663"/>
                                <a:pt x="0" y="663"/>
                              </a:cubicBezTo>
                              <a:cubicBezTo>
                                <a:pt x="1110" y="663"/>
                                <a:pt x="1110" y="663"/>
                                <a:pt x="1110" y="663"/>
                              </a:cubicBezTo>
                              <a:lnTo>
                                <a:pt x="111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528pt;margin-top:455.4pt;height:165.75pt;width:277.55pt;z-index:-251649024;mso-width-relative:page;mso-height-relative:page;" fillcolor="#FFFFFF" filled="t" stroked="f" coordsize="1110,663" o:gfxdata="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OHObCfbAAAADgEAAA8AAAAAAAAAAQAgAAAAIgAAAGRycy9kb3ducmV2LnhtbFBL&#10;AQIUABQAAAAIAIdO4kCtEmr5SQMAACsJAAAOAAAAAAAAAAEAIAAAACoBAABkcnMvZTJvRG9jLnht&#10;bFBLBQYAAAAABgAGAFkBAADlBgAAAAA=&#10;" path="m1110,27c985,0,826,25,559,150c347,250,133,225,0,142c0,663,0,663,0,663c1110,663,1110,663,1110,663l1110,27xe">
                <v:path o:connectlocs="3524885,85725;1775144,476250;0,450850;0,2105025;3524885,2105025;3524885,85725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5707380</wp:posOffset>
                </wp:positionV>
                <wp:extent cx="3524885" cy="2181225"/>
                <wp:effectExtent l="0" t="0" r="0" b="9525"/>
                <wp:wrapNone/>
                <wp:docPr id="133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181225"/>
                        </a:xfrm>
                        <a:custGeom>
                          <a:avLst/>
                          <a:gdLst>
                            <a:gd name="T0" fmla="*/ 607 w 1110"/>
                            <a:gd name="T1" fmla="*/ 78 h 687"/>
                            <a:gd name="T2" fmla="*/ 0 w 1110"/>
                            <a:gd name="T3" fmla="*/ 44 h 687"/>
                            <a:gd name="T4" fmla="*/ 0 w 1110"/>
                            <a:gd name="T5" fmla="*/ 378 h 687"/>
                            <a:gd name="T6" fmla="*/ 884 w 1110"/>
                            <a:gd name="T7" fmla="*/ 687 h 687"/>
                            <a:gd name="T8" fmla="*/ 1110 w 1110"/>
                            <a:gd name="T9" fmla="*/ 687 h 687"/>
                            <a:gd name="T10" fmla="*/ 1110 w 1110"/>
                            <a:gd name="T11" fmla="*/ 52 h 687"/>
                            <a:gd name="T12" fmla="*/ 607 w 1110"/>
                            <a:gd name="T13" fmla="*/ 78 h 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687">
                              <a:moveTo>
                                <a:pt x="607" y="78"/>
                              </a:moveTo>
                              <a:cubicBezTo>
                                <a:pt x="275" y="194"/>
                                <a:pt x="92" y="123"/>
                                <a:pt x="0" y="44"/>
                              </a:cubicBezTo>
                              <a:cubicBezTo>
                                <a:pt x="0" y="378"/>
                                <a:pt x="0" y="378"/>
                                <a:pt x="0" y="378"/>
                              </a:cubicBezTo>
                              <a:cubicBezTo>
                                <a:pt x="884" y="687"/>
                                <a:pt x="884" y="687"/>
                                <a:pt x="884" y="687"/>
                              </a:cubicBezTo>
                              <a:cubicBezTo>
                                <a:pt x="1110" y="687"/>
                                <a:pt x="1110" y="687"/>
                                <a:pt x="1110" y="687"/>
                              </a:cubicBezTo>
                              <a:cubicBezTo>
                                <a:pt x="1110" y="52"/>
                                <a:pt x="1110" y="52"/>
                                <a:pt x="1110" y="52"/>
                              </a:cubicBezTo>
                              <a:cubicBezTo>
                                <a:pt x="993" y="11"/>
                                <a:pt x="834" y="0"/>
                                <a:pt x="607" y="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528pt;margin-top:449.4pt;height:171.75pt;width:277.55pt;z-index:-251650048;mso-width-relative:page;mso-height-relative:page;" fillcolor="#66CCCC [3206]" filled="t" stroked="f" coordsize="1110,687" o:gfxdata="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IimftsAAAAOAQAADwAAAAAAAAABACAAAAAiAAAAZHJzL2Rvd25yZXYueG1sUEsBAhQAFAAA&#10;AAgAh07iQMXIHoB7AwAAPAoAAA4AAAAAAAAAAQAgAAAAKgEAAGRycy9lMm9Eb2MueG1sUEsFBgAA&#10;AAAGAAYAWQEAABcHAAAAAA==&#10;" path="m607,78c275,194,92,123,0,44c0,378,0,378,0,378c884,687,884,687,884,687c1110,687,1110,687,1110,687c1110,52,1110,52,1110,52c993,11,834,0,607,78xe">
                <v:path o:connectlocs="1927572,247650;0,139700;0,1200150;2807205,2181225;3524885,2181225;3524885,165100;1927572,2476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5412105</wp:posOffset>
                </wp:positionV>
                <wp:extent cx="3524885" cy="2476500"/>
                <wp:effectExtent l="0" t="0" r="0" b="0"/>
                <wp:wrapNone/>
                <wp:docPr id="132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476500"/>
                        </a:xfrm>
                        <a:custGeom>
                          <a:avLst/>
                          <a:gdLst>
                            <a:gd name="T0" fmla="*/ 643 w 1110"/>
                            <a:gd name="T1" fmla="*/ 88 h 780"/>
                            <a:gd name="T2" fmla="*/ 0 w 1110"/>
                            <a:gd name="T3" fmla="*/ 0 h 780"/>
                            <a:gd name="T4" fmla="*/ 0 w 1110"/>
                            <a:gd name="T5" fmla="*/ 471 h 780"/>
                            <a:gd name="T6" fmla="*/ 884 w 1110"/>
                            <a:gd name="T7" fmla="*/ 780 h 780"/>
                            <a:gd name="T8" fmla="*/ 1110 w 1110"/>
                            <a:gd name="T9" fmla="*/ 780 h 780"/>
                            <a:gd name="T10" fmla="*/ 1110 w 1110"/>
                            <a:gd name="T11" fmla="*/ 81 h 780"/>
                            <a:gd name="T12" fmla="*/ 643 w 1110"/>
                            <a:gd name="T13" fmla="*/ 88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780">
                              <a:moveTo>
                                <a:pt x="643" y="88"/>
                              </a:moveTo>
                              <a:cubicBezTo>
                                <a:pt x="272" y="215"/>
                                <a:pt x="85" y="97"/>
                                <a:pt x="0" y="0"/>
                              </a:cubicBezTo>
                              <a:cubicBezTo>
                                <a:pt x="0" y="471"/>
                                <a:pt x="0" y="471"/>
                                <a:pt x="0" y="471"/>
                              </a:cubicBezTo>
                              <a:cubicBezTo>
                                <a:pt x="884" y="780"/>
                                <a:pt x="884" y="780"/>
                                <a:pt x="884" y="780"/>
                              </a:cubicBezTo>
                              <a:cubicBezTo>
                                <a:pt x="1110" y="780"/>
                                <a:pt x="1110" y="780"/>
                                <a:pt x="1110" y="780"/>
                              </a:cubicBezTo>
                              <a:cubicBezTo>
                                <a:pt x="1110" y="81"/>
                                <a:pt x="1110" y="81"/>
                                <a:pt x="1110" y="81"/>
                              </a:cubicBezTo>
                              <a:cubicBezTo>
                                <a:pt x="995" y="39"/>
                                <a:pt x="838" y="22"/>
                                <a:pt x="643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528pt;margin-top:426.15pt;height:195pt;width:277.55pt;z-index:-251651072;mso-width-relative:page;mso-height-relative:page;" fillcolor="#336699 [3205]" filled="t" stroked="f" coordsize="1110,780" o:gfxdata="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n8DytsAAAAO&#10;AQAADwAAAAAAAAABACAAAAAiAAAAZHJzL2Rvd25yZXYueG1sUEsBAhQAFAAAAAgAh07iQFbDRGJv&#10;AwAAOgoAAA4AAAAAAAAAAQAgAAAAKgEAAGRycy9lMm9Eb2MueG1sUEsFBgAAAAAGAAYAWQEAAAsH&#10;AAAAAA==&#10;" path="m643,88c272,215,85,97,0,0c0,471,0,471,0,471c884,780,884,780,884,780c1110,780,1110,780,1110,780c1110,81,1110,81,1110,81c995,39,838,22,643,88xe">
                <v:path o:connectlocs="2041892,279400;0,0;0,1495425;2807205,2476500;3524885,2476500;3524885,257175;2041892,2794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5412105</wp:posOffset>
                </wp:positionV>
                <wp:extent cx="3531235" cy="2476500"/>
                <wp:effectExtent l="0" t="0" r="0" b="0"/>
                <wp:wrapNone/>
                <wp:docPr id="13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31235" cy="2476500"/>
                        </a:xfrm>
                        <a:custGeom>
                          <a:avLst/>
                          <a:gdLst>
                            <a:gd name="T0" fmla="*/ 644 w 1112"/>
                            <a:gd name="T1" fmla="*/ 88 h 780"/>
                            <a:gd name="T2" fmla="*/ 0 w 1112"/>
                            <a:gd name="T3" fmla="*/ 0 h 780"/>
                            <a:gd name="T4" fmla="*/ 0 w 1112"/>
                            <a:gd name="T5" fmla="*/ 471 h 780"/>
                            <a:gd name="T6" fmla="*/ 886 w 1112"/>
                            <a:gd name="T7" fmla="*/ 780 h 780"/>
                            <a:gd name="T8" fmla="*/ 1112 w 1112"/>
                            <a:gd name="T9" fmla="*/ 780 h 780"/>
                            <a:gd name="T10" fmla="*/ 1112 w 1112"/>
                            <a:gd name="T11" fmla="*/ 81 h 780"/>
                            <a:gd name="T12" fmla="*/ 644 w 1112"/>
                            <a:gd name="T13" fmla="*/ 88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2" h="780">
                              <a:moveTo>
                                <a:pt x="644" y="88"/>
                              </a:moveTo>
                              <a:cubicBezTo>
                                <a:pt x="273" y="215"/>
                                <a:pt x="85" y="97"/>
                                <a:pt x="0" y="0"/>
                              </a:cubicBezTo>
                              <a:cubicBezTo>
                                <a:pt x="0" y="471"/>
                                <a:pt x="0" y="471"/>
                                <a:pt x="0" y="471"/>
                              </a:cubicBezTo>
                              <a:cubicBezTo>
                                <a:pt x="886" y="780"/>
                                <a:pt x="886" y="780"/>
                                <a:pt x="886" y="780"/>
                              </a:cubicBezTo>
                              <a:cubicBezTo>
                                <a:pt x="1112" y="780"/>
                                <a:pt x="1112" y="780"/>
                                <a:pt x="1112" y="780"/>
                              </a:cubicBezTo>
                              <a:cubicBezTo>
                                <a:pt x="1112" y="81"/>
                                <a:pt x="1112" y="81"/>
                                <a:pt x="1112" y="81"/>
                              </a:cubicBezTo>
                              <a:cubicBezTo>
                                <a:pt x="996" y="39"/>
                                <a:pt x="839" y="22"/>
                                <a:pt x="644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18.75pt;margin-top:426.15pt;height:195pt;width:278.05pt;z-index:-251652096;mso-width-relative:page;mso-height-relative:page;" fillcolor="#336699 [3205]" filled="t" stroked="f" coordsize="1112,780" o:gfxdata="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B5Z&#10;C/jaAAAADAEAAA8AAAAAAAAAAQAgAAAAIgAAAGRycy9kb3ducmV2LnhtbFBLAQIUABQAAAAIAIdO&#10;4kATnDqvdwMAADkKAAAOAAAAAAAAAAEAIAAAACkBAABkcnMvZTJvRG9jLnhtbFBLBQYAAAAABgAG&#10;AFkBAAASBwAAAAA=&#10;" path="m644,88c273,215,85,97,0,0c0,471,0,471,0,471c886,780,886,780,886,780c1112,780,1112,780,1112,780c1112,81,1112,81,1112,81c996,39,839,22,644,88xe">
                <v:path o:connectlocs="2045067,279400;0,0;0,1495425;2813555,2476500;3531235,2476500;3531235,257175;2045067,27940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5278755</wp:posOffset>
                </wp:positionV>
                <wp:extent cx="3531235" cy="2609850"/>
                <wp:effectExtent l="0" t="0" r="0" b="0"/>
                <wp:wrapNone/>
                <wp:docPr id="13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31235" cy="2609850"/>
                        </a:xfrm>
                        <a:custGeom>
                          <a:avLst/>
                          <a:gdLst>
                            <a:gd name="T0" fmla="*/ 645 w 1112"/>
                            <a:gd name="T1" fmla="*/ 126 h 822"/>
                            <a:gd name="T2" fmla="*/ 0 w 1112"/>
                            <a:gd name="T3" fmla="*/ 0 h 822"/>
                            <a:gd name="T4" fmla="*/ 0 w 1112"/>
                            <a:gd name="T5" fmla="*/ 513 h 822"/>
                            <a:gd name="T6" fmla="*/ 886 w 1112"/>
                            <a:gd name="T7" fmla="*/ 822 h 822"/>
                            <a:gd name="T8" fmla="*/ 1112 w 1112"/>
                            <a:gd name="T9" fmla="*/ 822 h 822"/>
                            <a:gd name="T10" fmla="*/ 1112 w 1112"/>
                            <a:gd name="T11" fmla="*/ 140 h 822"/>
                            <a:gd name="T12" fmla="*/ 645 w 1112"/>
                            <a:gd name="T13" fmla="*/ 126 h 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2" h="822">
                              <a:moveTo>
                                <a:pt x="645" y="126"/>
                              </a:moveTo>
                              <a:cubicBezTo>
                                <a:pt x="266" y="240"/>
                                <a:pt x="81" y="103"/>
                                <a:pt x="0" y="0"/>
                              </a:cubicBezTo>
                              <a:cubicBezTo>
                                <a:pt x="0" y="513"/>
                                <a:pt x="0" y="513"/>
                                <a:pt x="0" y="513"/>
                              </a:cubicBezTo>
                              <a:cubicBezTo>
                                <a:pt x="886" y="822"/>
                                <a:pt x="886" y="822"/>
                                <a:pt x="886" y="822"/>
                              </a:cubicBezTo>
                              <a:cubicBezTo>
                                <a:pt x="1112" y="822"/>
                                <a:pt x="1112" y="822"/>
                                <a:pt x="1112" y="822"/>
                              </a:cubicBezTo>
                              <a:cubicBezTo>
                                <a:pt x="1112" y="140"/>
                                <a:pt x="1112" y="140"/>
                                <a:pt x="1112" y="140"/>
                              </a:cubicBezTo>
                              <a:cubicBezTo>
                                <a:pt x="997" y="92"/>
                                <a:pt x="840" y="67"/>
                                <a:pt x="645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18.75pt;margin-top:415.65pt;height:205.5pt;width:278.05pt;z-index:-251653120;mso-width-relative:page;mso-height-relative:page;" fillcolor="#FFFFFF" filled="t" stroked="f" coordsize="1112,822" o:gfxdata="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Aolvgbb&#10;AAAADAEAAA8AAAAAAAAAAQAgAAAAIgAAAGRycy9kb3ducmV2LnhtbFBLAQIUABQAAAAIAIdO4kB2&#10;53wYcwMAAEIKAAAOAAAAAAAAAAEAIAAAACoBAABkcnMvZTJvRG9jLnhtbFBLBQYAAAAABgAGAFkB&#10;AAAPBwAAAAA=&#10;" path="m645,126c266,240,81,103,0,0c0,513,0,513,0,513c886,822,886,822,886,822c1112,822,1112,822,1112,822c1112,140,1112,140,1112,140c997,92,840,67,645,126xe">
                <v:path o:connectlocs="2048243,400050;0,0;0,1628775;2813555,2609850;3531235,2609850;3531235,444500;2048243,4000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4831080</wp:posOffset>
                </wp:positionV>
                <wp:extent cx="3531235" cy="3054350"/>
                <wp:effectExtent l="0" t="0" r="0" b="0"/>
                <wp:wrapNone/>
                <wp:docPr id="12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31235" cy="3054350"/>
                        </a:xfrm>
                        <a:custGeom>
                          <a:avLst/>
                          <a:gdLst>
                            <a:gd name="T0" fmla="*/ 658 w 1112"/>
                            <a:gd name="T1" fmla="*/ 198 h 962"/>
                            <a:gd name="T2" fmla="*/ 0 w 1112"/>
                            <a:gd name="T3" fmla="*/ 0 h 962"/>
                            <a:gd name="T4" fmla="*/ 0 w 1112"/>
                            <a:gd name="T5" fmla="*/ 653 h 962"/>
                            <a:gd name="T6" fmla="*/ 886 w 1112"/>
                            <a:gd name="T7" fmla="*/ 962 h 962"/>
                            <a:gd name="T8" fmla="*/ 1112 w 1112"/>
                            <a:gd name="T9" fmla="*/ 962 h 962"/>
                            <a:gd name="T10" fmla="*/ 1112 w 1112"/>
                            <a:gd name="T11" fmla="*/ 222 h 962"/>
                            <a:gd name="T12" fmla="*/ 658 w 1112"/>
                            <a:gd name="T13" fmla="*/ 198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2" h="962">
                              <a:moveTo>
                                <a:pt x="658" y="198"/>
                              </a:moveTo>
                              <a:cubicBezTo>
                                <a:pt x="273" y="304"/>
                                <a:pt x="75" y="123"/>
                                <a:pt x="0" y="0"/>
                              </a:cubicBezTo>
                              <a:cubicBezTo>
                                <a:pt x="0" y="653"/>
                                <a:pt x="0" y="653"/>
                                <a:pt x="0" y="653"/>
                              </a:cubicBezTo>
                              <a:cubicBezTo>
                                <a:pt x="886" y="962"/>
                                <a:pt x="886" y="962"/>
                                <a:pt x="886" y="962"/>
                              </a:cubicBezTo>
                              <a:cubicBezTo>
                                <a:pt x="1112" y="962"/>
                                <a:pt x="1112" y="962"/>
                                <a:pt x="1112" y="962"/>
                              </a:cubicBezTo>
                              <a:cubicBezTo>
                                <a:pt x="1112" y="222"/>
                                <a:pt x="1112" y="222"/>
                                <a:pt x="1112" y="222"/>
                              </a:cubicBezTo>
                              <a:cubicBezTo>
                                <a:pt x="999" y="173"/>
                                <a:pt x="847" y="146"/>
                                <a:pt x="658" y="1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-18.75pt;margin-top:380.4pt;height:240.5pt;width:278.05pt;z-index:-251654144;mso-width-relative:page;mso-height-relative:page;" fillcolor="#0A90C9 [3204]" filled="t" stroked="f" coordsize="1112,962" o:gfxdata="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PfnatsAAAAMAQAADwAAAAAAAAABACAAAAAiAAAAZHJzL2Rvd25yZXYueG1sUEsBAhQAFAAAAAgA&#10;h07iQMnV2Pl4AwAARAoAAA4AAAAAAAAAAQAgAAAAKgEAAGRycy9lMm9Eb2MueG1sUEsFBgAAAAAG&#10;AAYAWQEAABQHAAAAAA==&#10;" path="m658,198c273,304,75,123,0,0c0,653,0,653,0,653c886,962,886,962,886,962c1112,962,1112,962,1112,962c1112,222,1112,222,1112,222c999,173,847,146,658,198xe">
                <v:path o:connectlocs="2089525,628650;0,0;0,2073275;2813555,3054350;3531235,3054350;3531235,704850;2089525,6286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5278755</wp:posOffset>
                </wp:positionV>
                <wp:extent cx="3524885" cy="2609850"/>
                <wp:effectExtent l="0" t="0" r="0" b="0"/>
                <wp:wrapNone/>
                <wp:docPr id="12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2609850"/>
                        </a:xfrm>
                        <a:custGeom>
                          <a:avLst/>
                          <a:gdLst>
                            <a:gd name="T0" fmla="*/ 644 w 1110"/>
                            <a:gd name="T1" fmla="*/ 126 h 822"/>
                            <a:gd name="T2" fmla="*/ 0 w 1110"/>
                            <a:gd name="T3" fmla="*/ 0 h 822"/>
                            <a:gd name="T4" fmla="*/ 0 w 1110"/>
                            <a:gd name="T5" fmla="*/ 513 h 822"/>
                            <a:gd name="T6" fmla="*/ 884 w 1110"/>
                            <a:gd name="T7" fmla="*/ 822 h 822"/>
                            <a:gd name="T8" fmla="*/ 1110 w 1110"/>
                            <a:gd name="T9" fmla="*/ 822 h 822"/>
                            <a:gd name="T10" fmla="*/ 1110 w 1110"/>
                            <a:gd name="T11" fmla="*/ 140 h 822"/>
                            <a:gd name="T12" fmla="*/ 644 w 1110"/>
                            <a:gd name="T13" fmla="*/ 126 h 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822">
                              <a:moveTo>
                                <a:pt x="644" y="126"/>
                              </a:moveTo>
                              <a:cubicBezTo>
                                <a:pt x="266" y="240"/>
                                <a:pt x="81" y="103"/>
                                <a:pt x="0" y="0"/>
                              </a:cubicBezTo>
                              <a:cubicBezTo>
                                <a:pt x="0" y="513"/>
                                <a:pt x="0" y="513"/>
                                <a:pt x="0" y="513"/>
                              </a:cubicBezTo>
                              <a:cubicBezTo>
                                <a:pt x="884" y="822"/>
                                <a:pt x="884" y="822"/>
                                <a:pt x="884" y="822"/>
                              </a:cubicBezTo>
                              <a:cubicBezTo>
                                <a:pt x="1110" y="822"/>
                                <a:pt x="1110" y="822"/>
                                <a:pt x="1110" y="822"/>
                              </a:cubicBezTo>
                              <a:cubicBezTo>
                                <a:pt x="1110" y="140"/>
                                <a:pt x="1110" y="140"/>
                                <a:pt x="1110" y="140"/>
                              </a:cubicBezTo>
                              <a:cubicBezTo>
                                <a:pt x="995" y="92"/>
                                <a:pt x="839" y="67"/>
                                <a:pt x="64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28pt;margin-top:415.65pt;height:205.5pt;width:277.55pt;z-index:-251655168;mso-width-relative:page;mso-height-relative:page;" fillcolor="#FFFFFF" filled="t" stroked="f" coordsize="1110,822" o:gfxdata="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nQG5JtoA&#10;AAAOAQAADwAAAAAAAAABACAAAAAiAAAAZHJzL2Rvd25yZXYueG1sUEsBAhQAFAAAAAgAh07iQOSt&#10;oEBzAwAAQgoAAA4AAAAAAAAAAQAgAAAAKQEAAGRycy9lMm9Eb2MueG1sUEsFBgAAAAAGAAYAWQEA&#10;AA4HAAAAAA==&#10;" path="m644,126c266,240,81,103,0,0c0,513,0,513,0,513c884,822,884,822,884,822c1110,822,1110,822,1110,822c1110,140,1110,140,1110,140c995,92,839,67,644,126xe">
                <v:path o:connectlocs="2045068,400050;0,0;0,1628775;2807205,2609850;3524885,2609850;3524885,444500;2045068,4000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4831080</wp:posOffset>
                </wp:positionV>
                <wp:extent cx="3524885" cy="3054350"/>
                <wp:effectExtent l="0" t="0" r="0" b="0"/>
                <wp:wrapNone/>
                <wp:docPr id="3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24885" cy="3054350"/>
                        </a:xfrm>
                        <a:custGeom>
                          <a:avLst/>
                          <a:gdLst>
                            <a:gd name="T0" fmla="*/ 657 w 1110"/>
                            <a:gd name="T1" fmla="*/ 198 h 962"/>
                            <a:gd name="T2" fmla="*/ 0 w 1110"/>
                            <a:gd name="T3" fmla="*/ 0 h 962"/>
                            <a:gd name="T4" fmla="*/ 0 w 1110"/>
                            <a:gd name="T5" fmla="*/ 653 h 962"/>
                            <a:gd name="T6" fmla="*/ 884 w 1110"/>
                            <a:gd name="T7" fmla="*/ 962 h 962"/>
                            <a:gd name="T8" fmla="*/ 1110 w 1110"/>
                            <a:gd name="T9" fmla="*/ 962 h 962"/>
                            <a:gd name="T10" fmla="*/ 1110 w 1110"/>
                            <a:gd name="T11" fmla="*/ 222 h 962"/>
                            <a:gd name="T12" fmla="*/ 657 w 1110"/>
                            <a:gd name="T13" fmla="*/ 198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10" h="962">
                              <a:moveTo>
                                <a:pt x="657" y="198"/>
                              </a:moveTo>
                              <a:cubicBezTo>
                                <a:pt x="272" y="304"/>
                                <a:pt x="75" y="123"/>
                                <a:pt x="0" y="0"/>
                              </a:cubicBezTo>
                              <a:cubicBezTo>
                                <a:pt x="0" y="653"/>
                                <a:pt x="0" y="653"/>
                                <a:pt x="0" y="653"/>
                              </a:cubicBezTo>
                              <a:cubicBezTo>
                                <a:pt x="884" y="962"/>
                                <a:pt x="884" y="962"/>
                                <a:pt x="884" y="962"/>
                              </a:cubicBezTo>
                              <a:cubicBezTo>
                                <a:pt x="1110" y="962"/>
                                <a:pt x="1110" y="962"/>
                                <a:pt x="1110" y="962"/>
                              </a:cubicBezTo>
                              <a:cubicBezTo>
                                <a:pt x="1110" y="222"/>
                                <a:pt x="1110" y="222"/>
                                <a:pt x="1110" y="222"/>
                              </a:cubicBezTo>
                              <a:cubicBezTo>
                                <a:pt x="997" y="173"/>
                                <a:pt x="845" y="146"/>
                                <a:pt x="657" y="1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28pt;margin-top:380.4pt;height:240.5pt;width:277.55pt;z-index:-251656192;mso-width-relative:page;mso-height-relative:page;" fillcolor="#0A90C9 [3204]" filled="t" stroked="f" coordsize="1110,962" o:gfxdata="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kZWZY2gAA&#10;AA4BAAAPAAAAAAAAAAEAIAAAACIAAABkcnMvZG93bnJldi54bWxQSwECFAAUAAAACACHTuJAjYAT&#10;vXIDAABDCgAADgAAAAAAAAABACAAAAApAQAAZHJzL2Uyb0RvYy54bWxQSwUGAAAAAAYABgBZAQAA&#10;DQcAAAAA&#10;" path="m657,198c272,304,75,123,0,0c0,653,0,653,0,653c884,962,884,962,884,962c1110,962,1110,962,1110,962c1110,222,1110,222,1110,222c997,173,845,146,657,198xe">
                <v:path o:connectlocs="2086350,628650;0,0;0,2073275;2807205,3054350;3524885,3054350;3524885,704850;2086350,62865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211455</wp:posOffset>
                </wp:positionV>
                <wp:extent cx="2676525" cy="885825"/>
                <wp:effectExtent l="0" t="0" r="0" b="9525"/>
                <wp:wrapNone/>
                <wp:docPr id="17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66CCCC" w:themeColor="accent3"/>
                                <w:sz w:val="54"/>
                                <w:szCs w:val="22"/>
                                <w:lang w:val="en-GB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A90C9" w:themeColor="accent1"/>
                                <w:sz w:val="54"/>
                                <w:szCs w:val="22"/>
                                <w:lang w:val="en-GB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DON’T </w:t>
                            </w:r>
                            <w:r>
                              <w:rPr>
                                <w:b/>
                                <w:color w:val="66CCCC" w:themeColor="accent3"/>
                                <w:sz w:val="54"/>
                                <w:szCs w:val="22"/>
                                <w:lang w:val="en-GB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COMPROMISE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291.7pt;margin-top:16.65pt;height:69.75pt;width:210.75pt;z-index:251680768;mso-width-relative:page;mso-height-relative:page;" filled="f" stroked="f" coordsize="21600,21600" o:gfxdata="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66bC2QAAAAsBAAAPAAAAAAAAAAEAIAAAACIA&#10;AABkcnMvZG93bnJldi54bWxQSwECFAAUAAAACACHTuJArVUbIg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66CCCC" w:themeColor="accent3"/>
                          <w:sz w:val="54"/>
                          <w:szCs w:val="22"/>
                          <w:lang w:val="en-GB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A90C9" w:themeColor="accent1"/>
                          <w:sz w:val="54"/>
                          <w:szCs w:val="22"/>
                          <w:lang w:val="en-GB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DON’T </w:t>
                      </w:r>
                      <w:r>
                        <w:rPr>
                          <w:b/>
                          <w:color w:val="66CCCC" w:themeColor="accent3"/>
                          <w:sz w:val="54"/>
                          <w:szCs w:val="22"/>
                          <w:lang w:val="en-GB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COMPROMISE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304800</wp:posOffset>
                </wp:positionV>
                <wp:extent cx="2805430" cy="723900"/>
                <wp:effectExtent l="0" t="0" r="0" b="0"/>
                <wp:wrapNone/>
                <wp:docPr id="2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A90C9" w:themeColor="accent1"/>
                                <w:sz w:val="46"/>
                                <w:szCs w:val="54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A90C9" w:themeColor="accent1"/>
                                <w:sz w:val="46"/>
                                <w:szCs w:val="54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MOVE FAST </w:t>
                            </w:r>
                            <w:r>
                              <w:rPr>
                                <w:b/>
                                <w:color w:val="336699" w:themeColor="accent2"/>
                                <w:sz w:val="46"/>
                                <w:szCs w:val="54"/>
                                <w:lang w:val="e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66CCCC" w:themeColor="accent3"/>
                                <w:sz w:val="46"/>
                                <w:szCs w:val="54"/>
                                <w:lang w:val="e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BREAK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26" o:spt="202" type="#_x0000_t202" style="position:absolute;left:0pt;margin-left:23.25pt;margin-top:24pt;height:57pt;width:220.9pt;z-index:251688960;mso-width-relative:page;mso-height-relative:page;" filled="f" stroked="f" coordsize="21600,21600" o:gfxdata="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UE5K1wAAAAkBAAAPAAAAAAAAAAEAIAAAACIA&#10;AABkcnMvZG93bnJldi54bWxQSwECFAAUAAAACACHTuJAYr0ETA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A90C9" w:themeColor="accent1"/>
                          <w:sz w:val="46"/>
                          <w:szCs w:val="54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A90C9" w:themeColor="accent1"/>
                          <w:sz w:val="46"/>
                          <w:szCs w:val="54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MOVE FAST </w:t>
                      </w:r>
                      <w:r>
                        <w:rPr>
                          <w:b/>
                          <w:color w:val="336699" w:themeColor="accent2"/>
                          <w:sz w:val="46"/>
                          <w:szCs w:val="54"/>
                          <w:lang w:val="e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AND </w:t>
                      </w:r>
                      <w:r>
                        <w:rPr>
                          <w:b/>
                          <w:color w:val="66CCCC" w:themeColor="accent3"/>
                          <w:sz w:val="46"/>
                          <w:szCs w:val="54"/>
                          <w:lang w:val="e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BREAK THINGS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7004050</wp:posOffset>
                </wp:positionH>
                <wp:positionV relativeFrom="paragraph">
                  <wp:posOffset>7267575</wp:posOffset>
                </wp:positionV>
                <wp:extent cx="2743200" cy="342900"/>
                <wp:effectExtent l="0" t="0" r="0" b="0"/>
                <wp:wrapNone/>
                <wp:docPr id="15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A90C9" w:themeColor="accent1"/>
                                <w:szCs w:val="54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A90C9" w:themeColor="accent1"/>
                                <w:szCs w:val="54"/>
                                <w:lang w:val="e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551.5pt;margin-top:572.25pt;height:27pt;width:216pt;z-index:251684864;mso-width-relative:page;mso-height-relative:page;" filled="f" stroked="f" coordsize="21600,21600" o:gfxdata="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voLpdcAAAAPAQAADwAAAAAAAAABACAAAAAiAAAA&#10;ZHJzL2Rvd25yZXYueG1sUEsBAhQAFAAAAAgAh07iQEoQ3J0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A90C9" w:themeColor="accent1"/>
                          <w:szCs w:val="54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0A90C9" w:themeColor="accent1"/>
                          <w:szCs w:val="54"/>
                          <w:lang w:val="e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2" w:h="12242" w:orient="landscape"/>
      <w:pgMar w:top="0" w:right="2" w:bottom="23" w:left="0" w:header="709" w:footer="709" w:gutter="0"/>
      <w:cols w:equalWidth="0" w:num="3">
        <w:col w:w="5328" w:space="0"/>
        <w:col w:w="5220" w:space="0"/>
        <w:col w:w="529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52"/>
    <w:rsid w:val="0000210F"/>
    <w:rsid w:val="00005652"/>
    <w:rsid w:val="00024B73"/>
    <w:rsid w:val="00072285"/>
    <w:rsid w:val="0017576F"/>
    <w:rsid w:val="001E640C"/>
    <w:rsid w:val="00220560"/>
    <w:rsid w:val="002906EB"/>
    <w:rsid w:val="002F2695"/>
    <w:rsid w:val="00320377"/>
    <w:rsid w:val="00332924"/>
    <w:rsid w:val="003421CA"/>
    <w:rsid w:val="003C2B8D"/>
    <w:rsid w:val="003D2230"/>
    <w:rsid w:val="004938D0"/>
    <w:rsid w:val="004C76D0"/>
    <w:rsid w:val="00540F6B"/>
    <w:rsid w:val="00590AFE"/>
    <w:rsid w:val="00692F03"/>
    <w:rsid w:val="007176F3"/>
    <w:rsid w:val="007A5D95"/>
    <w:rsid w:val="007D1FCC"/>
    <w:rsid w:val="007F77D6"/>
    <w:rsid w:val="008B30EA"/>
    <w:rsid w:val="00922B9C"/>
    <w:rsid w:val="0095620D"/>
    <w:rsid w:val="009E1E51"/>
    <w:rsid w:val="00A37B10"/>
    <w:rsid w:val="00A433C8"/>
    <w:rsid w:val="00CD7FBD"/>
    <w:rsid w:val="00CE0E5C"/>
    <w:rsid w:val="00D278F8"/>
    <w:rsid w:val="00DA7C3C"/>
    <w:rsid w:val="00DD3FC9"/>
    <w:rsid w:val="00DF338D"/>
    <w:rsid w:val="00DF41BE"/>
    <w:rsid w:val="00E25790"/>
    <w:rsid w:val="00E94ADC"/>
    <w:rsid w:val="00EB3210"/>
    <w:rsid w:val="00F33B1E"/>
    <w:rsid w:val="00F50A87"/>
    <w:rsid w:val="60C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Batang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Batang" w:cs="Times New Roman"/>
      <w:sz w:val="24"/>
      <w:szCs w:val="24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qFormat/>
    <w:uiPriority w:val="0"/>
    <w:rPr>
      <w:rFonts w:ascii="Tahoma" w:hAnsi="Tahoma" w:cs="Tahoma"/>
      <w:sz w:val="16"/>
      <w:szCs w:val="16"/>
    </w:rPr>
  </w:style>
  <w:style w:type="paragraph" w:customStyle="1" w:styleId="5">
    <w:name w:val="Стиль1"/>
    <w:basedOn w:val="1"/>
    <w:qFormat/>
    <w:uiPriority w:val="0"/>
  </w:style>
  <w:style w:type="character" w:customStyle="1" w:styleId="6">
    <w:name w:val="Balloon Text Char"/>
    <w:basedOn w:val="2"/>
    <w:link w:val="4"/>
    <w:uiPriority w:val="0"/>
    <w:rPr>
      <w:rFonts w:ascii="Tahoma" w:hAnsi="Tahoma" w:cs="Tahoma"/>
      <w:sz w:val="16"/>
      <w:szCs w:val="16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templates\1\template-brochure-outs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A90C9"/>
      </a:accent1>
      <a:accent2>
        <a:srgbClr val="336699"/>
      </a:accent2>
      <a:accent3>
        <a:srgbClr val="66CCCC"/>
      </a:accent3>
      <a:accent4>
        <a:srgbClr val="6699CC"/>
      </a:accent4>
      <a:accent5>
        <a:srgbClr val="336666"/>
      </a:accent5>
      <a:accent6>
        <a:srgbClr val="33CC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template-brochure-outside.dot</Template>
  <Company>Imagine</Company>
  <Pages>1</Pages>
  <Words>4</Words>
  <Characters>29</Characters>
  <Lines>1</Lines>
  <Paragraphs>1</Paragraphs>
  <TotalTime>1</TotalTime>
  <ScaleCrop>false</ScaleCrop>
  <LinksUpToDate>false</LinksUpToDate>
  <CharactersWithSpaces>32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2013-10-15T10:49:00Z</dcterms:created>
  <dc:creator>Imagine7</dc:creator>
  <cp:lastModifiedBy>Deepankar Sharma</cp:lastModifiedBy>
  <cp:lastPrinted>1900-12-31T22:00:00Z</cp:lastPrinted>
  <dcterms:modified xsi:type="dcterms:W3CDTF">2021-05-01T07:55:22Z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